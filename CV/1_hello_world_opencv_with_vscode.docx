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2610"/>
        <w:gridCol w:w="8209"/>
      </w:tblGrid>
      <w:tr w:rsidR="00E027D4" w:rsidRPr="00E07C3B" w14:paraId="6F74F88C" w14:textId="77777777" w:rsidTr="002E7E74">
        <w:trPr>
          <w:trHeight w:hRule="exact" w:val="2736"/>
        </w:trPr>
        <w:tc>
          <w:tcPr>
            <w:tcW w:w="2610" w:type="dxa"/>
            <w:tcMar>
              <w:left w:w="230" w:type="dxa"/>
              <w:bottom w:w="144" w:type="dxa"/>
              <w:right w:w="230" w:type="dxa"/>
            </w:tcMar>
            <w:vAlign w:val="bottom"/>
          </w:tcPr>
          <w:p w14:paraId="69021C1A" w14:textId="573B048B" w:rsidR="00F61E4F" w:rsidRPr="00E07C3B" w:rsidRDefault="00F43242" w:rsidP="00F61E4F">
            <w:pPr>
              <w:pStyle w:val="Subtitle"/>
              <w:spacing w:line="276" w:lineRule="auto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Manual</w:t>
            </w:r>
          </w:p>
          <w:p w14:paraId="10FD0D4E" w14:textId="5C661640" w:rsidR="00E027D4" w:rsidRPr="00E07C3B" w:rsidRDefault="00F43242" w:rsidP="00F61E4F">
            <w:pPr>
              <w:pStyle w:val="Date"/>
              <w:spacing w:line="276" w:lineRule="auto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2021/02/20</w:t>
            </w:r>
          </w:p>
        </w:tc>
        <w:tc>
          <w:tcPr>
            <w:tcW w:w="8209" w:type="dxa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p w14:paraId="56F4267A" w14:textId="17B9B48A" w:rsidR="00F61E4F" w:rsidRPr="00E07C3B" w:rsidRDefault="00914E79" w:rsidP="00E027D4">
            <w:pPr>
              <w:pStyle w:val="Title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Hello world OpenCV</w:t>
            </w:r>
            <w:r w:rsidR="00F43242" w:rsidRPr="00E07C3B">
              <w:rPr>
                <w:rFonts w:ascii="Consolas" w:hAnsi="Consolas" w:cs="Consolas"/>
              </w:rPr>
              <w:t xml:space="preserve"> </w:t>
            </w:r>
            <w:r w:rsidRPr="00E07C3B">
              <w:rPr>
                <w:rFonts w:ascii="Consolas" w:hAnsi="Consolas" w:cs="Consolas"/>
              </w:rPr>
              <w:t xml:space="preserve">with </w:t>
            </w:r>
            <w:r w:rsidR="00F43242" w:rsidRPr="00E07C3B">
              <w:rPr>
                <w:rFonts w:ascii="Consolas" w:hAnsi="Consolas" w:cs="Consolas"/>
              </w:rPr>
              <w:t>VS</w:t>
            </w:r>
            <w:r w:rsidRPr="00E07C3B">
              <w:rPr>
                <w:rFonts w:ascii="Consolas" w:hAnsi="Consolas" w:cs="Consolas"/>
              </w:rPr>
              <w:t xml:space="preserve"> Code</w:t>
            </w:r>
          </w:p>
        </w:tc>
      </w:tr>
      <w:tr w:rsidR="00E027D4" w:rsidRPr="00E07C3B" w14:paraId="286D8C57" w14:textId="77777777" w:rsidTr="002E7E74">
        <w:trPr>
          <w:trHeight w:hRule="exact" w:val="11232"/>
        </w:trPr>
        <w:tc>
          <w:tcPr>
            <w:tcW w:w="2610" w:type="dxa"/>
            <w:tcMar>
              <w:top w:w="720" w:type="dxa"/>
              <w:left w:w="230" w:type="dxa"/>
              <w:right w:w="230" w:type="dxa"/>
            </w:tcMar>
          </w:tcPr>
          <w:p w14:paraId="75701814" w14:textId="3BCA53FD" w:rsidR="00E027D4" w:rsidRPr="00E07C3B" w:rsidRDefault="00C45D9C" w:rsidP="00C45D9C">
            <w:pPr>
              <w:pStyle w:val="Quote"/>
              <w:jc w:val="center"/>
              <w:rPr>
                <w:rFonts w:ascii="Consolas" w:hAnsi="Consolas" w:cs="Consolas"/>
                <w:b/>
                <w:bCs/>
                <w:i w:val="0"/>
                <w:iCs w:val="0"/>
              </w:rPr>
            </w:pPr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t xml:space="preserve">Installation </w:t>
            </w:r>
            <w:r w:rsidR="00BC558D"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t>OpenCV in</w:t>
            </w:r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t xml:space="preserve"> MacOS</w:t>
            </w:r>
          </w:p>
        </w:tc>
        <w:tc>
          <w:tcPr>
            <w:tcW w:w="8209" w:type="dxa"/>
            <w:tcMar>
              <w:top w:w="720" w:type="dxa"/>
            </w:tcMar>
          </w:tcPr>
          <w:p w14:paraId="2E49CAEE" w14:textId="27FE71BC" w:rsidR="009332B2" w:rsidRPr="00E07C3B" w:rsidRDefault="00D40B25" w:rsidP="009332B2">
            <w:pPr>
              <w:pStyle w:val="Heading1"/>
              <w:spacing w:line="276" w:lineRule="auto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Installing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</w:p>
          <w:p w14:paraId="3376B6C8" w14:textId="181F06BD" w:rsidR="009332B2" w:rsidRPr="00E07C3B" w:rsidRDefault="00D40B25" w:rsidP="009332B2">
            <w:pPr>
              <w:spacing w:after="160" w:line="276" w:lineRule="auto"/>
              <w:rPr>
                <w:rFonts w:ascii="Consolas" w:hAnsi="Consolas" w:cs="Consolas"/>
              </w:rPr>
            </w:pP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is a cross platform build tool popular among native C/C++ developers. I use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in this tutorial to build and install OpenCV for C++ as well as run the demo project.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can be easily installed using brew as follows.</w:t>
            </w:r>
          </w:p>
          <w:p w14:paraId="7952430B" w14:textId="40998BF7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brew install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cmake</w:t>
            </w:r>
            <w:proofErr w:type="spellEnd"/>
          </w:p>
          <w:p w14:paraId="1CCDEE32" w14:textId="77777777" w:rsidR="00D40B25" w:rsidRPr="00E07C3B" w:rsidRDefault="00D40B25" w:rsidP="00D40B25">
            <w:pPr>
              <w:pStyle w:val="Heading1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Installing OpenCV from Source with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</w:p>
          <w:p w14:paraId="3047B32E" w14:textId="28DECC63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mkdir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49B1B61D" w14:textId="54D8D0DF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cd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41A45E89" w14:textId="3CEA524F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 git clone https://github.com/opencv/opencv.git</w:t>
            </w:r>
          </w:p>
          <w:p w14:paraId="59CB8C1A" w14:textId="1F8F7CDB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cd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70CAB595" w14:textId="79E83124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 git checkout tags/4.2.0</w:t>
            </w:r>
          </w:p>
          <w:p w14:paraId="2BA503CD" w14:textId="5CE115AE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 cd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..</w:t>
            </w:r>
            <w:proofErr w:type="gramEnd"/>
          </w:p>
          <w:p w14:paraId="748F8DE3" w14:textId="0530A82A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 git clone https://github.com/opencv/</w:t>
            </w:r>
          </w:p>
          <w:p w14:paraId="42432311" w14:textId="3E64EB09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cd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opencv_contrib</w:t>
            </w:r>
            <w:proofErr w:type="spellEnd"/>
          </w:p>
          <w:p w14:paraId="24A528B5" w14:textId="3EAEDCD9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 git checkout tags/4.2.0</w:t>
            </w:r>
          </w:p>
          <w:p w14:paraId="2B9D05D3" w14:textId="77777777" w:rsidR="00D40B25" w:rsidRPr="00E07C3B" w:rsidRDefault="00D40B25" w:rsidP="00D40B25">
            <w:pPr>
              <w:pBdr>
                <w:top w:val="single" w:sz="4" w:space="1" w:color="auto"/>
                <w:left w:val="single" w:sz="4" w:space="15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 cd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..</w:t>
            </w:r>
            <w:proofErr w:type="gramEnd"/>
          </w:p>
          <w:p w14:paraId="22E2B962" w14:textId="77777777" w:rsidR="00D40B25" w:rsidRPr="00E07C3B" w:rsidRDefault="00D40B25" w:rsidP="00D40B25">
            <w:pPr>
              <w:rPr>
                <w:rFonts w:ascii="Consolas" w:hAnsi="Consolas" w:cs="Consolas"/>
              </w:rPr>
            </w:pPr>
          </w:p>
          <w:p w14:paraId="562F9C31" w14:textId="77777777" w:rsidR="00D40B25" w:rsidRPr="00E07C3B" w:rsidRDefault="00D40B25" w:rsidP="00D40B25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I should now be in the top level </w:t>
            </w:r>
            <w:proofErr w:type="spellStart"/>
            <w:r w:rsidRPr="00E07C3B">
              <w:rPr>
                <w:rFonts w:ascii="Consolas" w:hAnsi="Consolas" w:cs="Consolas"/>
              </w:rPr>
              <w:t>opencv</w:t>
            </w:r>
            <w:proofErr w:type="spellEnd"/>
            <w:r w:rsidRPr="00E07C3B">
              <w:rPr>
                <w:rFonts w:ascii="Consolas" w:hAnsi="Consolas" w:cs="Consolas"/>
              </w:rPr>
              <w:t xml:space="preserve"> directory that contains the two aforementioned repositories. </w:t>
            </w:r>
          </w:p>
          <w:p w14:paraId="2B944FCA" w14:textId="2D82E8DA" w:rsidR="00D40B25" w:rsidRPr="00E07C3B" w:rsidRDefault="00D40B25" w:rsidP="003E48FD">
            <w:pPr>
              <w:rPr>
                <w:rFonts w:ascii="Consolas" w:hAnsi="Consolas" w:cs="Consolas"/>
              </w:rPr>
            </w:pPr>
            <w:proofErr w:type="gramStart"/>
            <w:r w:rsidRPr="00E07C3B">
              <w:rPr>
                <w:rFonts w:ascii="Consolas" w:hAnsi="Consolas" w:cs="Consolas"/>
              </w:rPr>
              <w:t>Next</w:t>
            </w:r>
            <w:proofErr w:type="gramEnd"/>
            <w:r w:rsidRPr="00E07C3B">
              <w:rPr>
                <w:rFonts w:ascii="Consolas" w:hAnsi="Consolas" w:cs="Consolas"/>
              </w:rPr>
              <w:t xml:space="preserve"> I create </w:t>
            </w:r>
            <w:r w:rsidR="003E48FD" w:rsidRPr="00E07C3B">
              <w:rPr>
                <w:rFonts w:ascii="Consolas" w:hAnsi="Consolas" w:cs="Consolas"/>
              </w:rPr>
              <w:t>one</w:t>
            </w:r>
            <w:r w:rsidRPr="00E07C3B">
              <w:rPr>
                <w:rFonts w:ascii="Consolas" w:hAnsi="Consolas" w:cs="Consolas"/>
              </w:rPr>
              <w:t xml:space="preserve"> more directories</w:t>
            </w:r>
            <w:r w:rsidR="003E48FD" w:rsidRPr="00E07C3B">
              <w:rPr>
                <w:rFonts w:ascii="Consolas" w:hAnsi="Consolas" w:cs="Consolas"/>
              </w:rPr>
              <w:t xml:space="preserve"> </w:t>
            </w:r>
            <w:r w:rsidRPr="00E07C3B">
              <w:rPr>
                <w:rFonts w:ascii="Consolas" w:hAnsi="Consolas" w:cs="Consolas"/>
              </w:rPr>
              <w:t xml:space="preserve">named </w:t>
            </w:r>
            <w:proofErr w:type="spellStart"/>
            <w:r w:rsidRPr="00E07C3B">
              <w:rPr>
                <w:rFonts w:ascii="Consolas" w:hAnsi="Consolas" w:cs="Consolas"/>
                <w:b/>
                <w:bCs/>
              </w:rPr>
              <w:t>build_opencv</w:t>
            </w:r>
            <w:proofErr w:type="spellEnd"/>
            <w:r w:rsidRPr="00E07C3B">
              <w:rPr>
                <w:rFonts w:ascii="Consolas" w:hAnsi="Consolas" w:cs="Consolas"/>
              </w:rPr>
              <w:t xml:space="preserve"> for building the sources in.</w:t>
            </w:r>
          </w:p>
          <w:p w14:paraId="14492623" w14:textId="77777777" w:rsidR="0012565D" w:rsidRPr="00E07C3B" w:rsidRDefault="0012565D" w:rsidP="0012565D">
            <w:pPr>
              <w:rPr>
                <w:rFonts w:ascii="Consolas" w:hAnsi="Consolas" w:cs="Consolas"/>
              </w:rPr>
            </w:pPr>
          </w:p>
          <w:p w14:paraId="05C707A0" w14:textId="617AFB0F" w:rsidR="0012565D" w:rsidRPr="00E07C3B" w:rsidRDefault="0012565D" w:rsidP="002737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mkdir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install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build_opencv</w:t>
            </w:r>
            <w:proofErr w:type="spellEnd"/>
          </w:p>
          <w:p w14:paraId="3F7C2BDD" w14:textId="4A97A8FB" w:rsidR="0012565D" w:rsidRPr="00E07C3B" w:rsidRDefault="0012565D" w:rsidP="002737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 ls -l</w:t>
            </w:r>
          </w:p>
          <w:p w14:paraId="19AB939B" w14:textId="77777777" w:rsidR="0012565D" w:rsidRPr="00E07C3B" w:rsidRDefault="0012565D" w:rsidP="002737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total 0</w:t>
            </w:r>
          </w:p>
          <w:p w14:paraId="4E136423" w14:textId="0B74592F" w:rsidR="0012565D" w:rsidRPr="00E07C3B" w:rsidRDefault="0012565D" w:rsidP="002737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drwxr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-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xr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-x   2 </w:t>
            </w:r>
            <w:proofErr w:type="spellStart"/>
            <w:r w:rsidR="00273704" w:rsidRPr="00E07C3B">
              <w:rPr>
                <w:rFonts w:ascii="Consolas" w:hAnsi="Consolas" w:cs="Consolas"/>
                <w:color w:val="FFFFFF" w:themeColor="background1"/>
              </w:rPr>
              <w:t>thainq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  64 Mar 29 21:45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build_opencv</w:t>
            </w:r>
            <w:proofErr w:type="spellEnd"/>
          </w:p>
          <w:p w14:paraId="58F575B2" w14:textId="1D20FBD2" w:rsidR="0012565D" w:rsidRPr="00E07C3B" w:rsidRDefault="0012565D" w:rsidP="002737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drwxr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-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xr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-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>x  21</w:t>
            </w:r>
            <w:proofErr w:type="gram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</w:t>
            </w:r>
            <w:proofErr w:type="spellStart"/>
            <w:r w:rsidR="00273704" w:rsidRPr="00E07C3B">
              <w:rPr>
                <w:rFonts w:ascii="Consolas" w:hAnsi="Consolas" w:cs="Consolas"/>
                <w:color w:val="FFFFFF" w:themeColor="background1"/>
              </w:rPr>
              <w:t>thainq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 672 Mar 29 21:35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0B24D9D5" w14:textId="77777777" w:rsidR="0012565D" w:rsidRPr="00E07C3B" w:rsidRDefault="0012565D" w:rsidP="0027370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drwxr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-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xr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-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>x  13</w:t>
            </w:r>
            <w:proofErr w:type="gram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</w:t>
            </w:r>
            <w:proofErr w:type="spellStart"/>
            <w:r w:rsidR="00273704" w:rsidRPr="00E07C3B">
              <w:rPr>
                <w:rFonts w:ascii="Consolas" w:hAnsi="Consolas" w:cs="Consolas"/>
                <w:color w:val="FFFFFF" w:themeColor="background1"/>
              </w:rPr>
              <w:t>thainq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 416 Mar 29 21:36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opencv_contrib</w:t>
            </w:r>
            <w:proofErr w:type="spellEnd"/>
          </w:p>
          <w:p w14:paraId="75F75ED9" w14:textId="77777777" w:rsidR="002E7E74" w:rsidRPr="00E07C3B" w:rsidRDefault="002E7E74" w:rsidP="002E7E74">
            <w:pPr>
              <w:rPr>
                <w:rFonts w:ascii="Consolas" w:hAnsi="Consolas" w:cs="Consolas"/>
                <w:color w:val="FFFFFF" w:themeColor="background1"/>
              </w:rPr>
            </w:pPr>
          </w:p>
          <w:p w14:paraId="7B994922" w14:textId="3B8ACFE3" w:rsidR="002E7E74" w:rsidRPr="00E07C3B" w:rsidRDefault="002E7E74" w:rsidP="00486A89">
            <w:pPr>
              <w:rPr>
                <w:rFonts w:ascii="Consolas" w:hAnsi="Consolas" w:cs="Consolas"/>
              </w:rPr>
            </w:pPr>
            <w:proofErr w:type="gramStart"/>
            <w:r w:rsidRPr="00E07C3B">
              <w:rPr>
                <w:rFonts w:ascii="Consolas" w:hAnsi="Consolas" w:cs="Consolas"/>
              </w:rPr>
              <w:t>Next</w:t>
            </w:r>
            <w:proofErr w:type="gramEnd"/>
            <w:r w:rsidRPr="00E07C3B">
              <w:rPr>
                <w:rFonts w:ascii="Consolas" w:hAnsi="Consolas" w:cs="Consolas"/>
              </w:rPr>
              <w:t xml:space="preserve"> I change directories into the </w:t>
            </w:r>
            <w:proofErr w:type="spellStart"/>
            <w:r w:rsidRPr="00E07C3B">
              <w:rPr>
                <w:rFonts w:ascii="Consolas" w:hAnsi="Consolas" w:cs="Consolas"/>
              </w:rPr>
              <w:t>build_opencv</w:t>
            </w:r>
            <w:proofErr w:type="spellEnd"/>
            <w:r w:rsidRPr="00E07C3B">
              <w:rPr>
                <w:rFonts w:ascii="Consolas" w:hAnsi="Consolas" w:cs="Consolas"/>
              </w:rPr>
              <w:t xml:space="preserve"> directory and configure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as shown below.</w:t>
            </w:r>
          </w:p>
          <w:p w14:paraId="78CCCA18" w14:textId="49503D14" w:rsidR="002E7E74" w:rsidRPr="00E07C3B" w:rsidRDefault="002E7E74" w:rsidP="002E7E74">
            <w:pPr>
              <w:rPr>
                <w:rFonts w:ascii="Consolas" w:hAnsi="Consolas" w:cs="Consolas"/>
              </w:rPr>
            </w:pPr>
          </w:p>
          <w:p w14:paraId="6C4EDC7D" w14:textId="4DE8D8AA" w:rsidR="002E7E74" w:rsidRPr="00E07C3B" w:rsidRDefault="002E7E74" w:rsidP="002E7E74">
            <w:pPr>
              <w:rPr>
                <w:rFonts w:ascii="Consolas" w:hAnsi="Consolas" w:cs="Consolas"/>
              </w:rPr>
            </w:pPr>
          </w:p>
        </w:tc>
      </w:tr>
      <w:tr w:rsidR="00BC558D" w:rsidRPr="00E07C3B" w14:paraId="13B44751" w14:textId="77777777" w:rsidTr="002E7E74">
        <w:trPr>
          <w:trHeight w:hRule="exact" w:val="13500"/>
        </w:trPr>
        <w:tc>
          <w:tcPr>
            <w:tcW w:w="261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p w14:paraId="728C5059" w14:textId="58D4E654" w:rsidR="00BC558D" w:rsidRPr="00E07C3B" w:rsidRDefault="002E7E74" w:rsidP="00D40B25">
            <w:pPr>
              <w:pStyle w:val="Quote"/>
              <w:jc w:val="center"/>
              <w:rPr>
                <w:rFonts w:ascii="Consolas" w:hAnsi="Consolas" w:cs="Consolas"/>
                <w:b/>
                <w:bCs/>
                <w:i w:val="0"/>
                <w:iCs w:val="0"/>
              </w:rPr>
            </w:pPr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lastRenderedPageBreak/>
              <w:t>Installation OpenCV in MacOS</w:t>
            </w:r>
          </w:p>
        </w:tc>
        <w:tc>
          <w:tcPr>
            <w:tcW w:w="8209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14:paraId="3C561E3F" w14:textId="77777777" w:rsidR="00486A89" w:rsidRPr="00E07C3B" w:rsidRDefault="00486A89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cd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build_opencv</w:t>
            </w:r>
            <w:proofErr w:type="spellEnd"/>
          </w:p>
          <w:p w14:paraId="3EA72C83" w14:textId="3C670BB3" w:rsidR="00486A89" w:rsidRPr="00E07C3B" w:rsidRDefault="00486A89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cmake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-D CMAKE_BUILD_TYPE=RELEASE \</w:t>
            </w:r>
          </w:p>
          <w:p w14:paraId="2E637DA6" w14:textId="5838B0A9" w:rsidR="00486A89" w:rsidRPr="00E07C3B" w:rsidRDefault="00486A89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      -D OPENCV_EXTRA_MODULES_PATH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>=..</w:t>
            </w:r>
            <w:proofErr w:type="gramEnd"/>
            <w:r w:rsidRPr="00E07C3B">
              <w:rPr>
                <w:rFonts w:ascii="Consolas" w:hAnsi="Consolas" w:cs="Consolas"/>
                <w:color w:val="FFFFFF" w:themeColor="background1"/>
              </w:rPr>
              <w:t>/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opencv_contrib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/modules \</w:t>
            </w:r>
          </w:p>
          <w:p w14:paraId="11DE2D0C" w14:textId="38FEA90A" w:rsidR="00486A89" w:rsidRPr="00E07C3B" w:rsidRDefault="00486A89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      -D BUILD_DOCS=ON</w:t>
            </w:r>
          </w:p>
          <w:p w14:paraId="088398D5" w14:textId="6BBC932D" w:rsidR="00486A89" w:rsidRPr="00E07C3B" w:rsidRDefault="00486A89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      -D BUILD_EXAMPLES=ON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..</w:t>
            </w:r>
            <w:proofErr w:type="gramEnd"/>
            <w:r w:rsidRPr="00E07C3B">
              <w:rPr>
                <w:rFonts w:ascii="Consolas" w:hAnsi="Consolas" w:cs="Consolas"/>
                <w:color w:val="FFFFFF" w:themeColor="background1"/>
              </w:rPr>
              <w:t>/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0FBC92BD" w14:textId="7B7BE807" w:rsidR="00486A89" w:rsidRPr="00E07C3B" w:rsidRDefault="00486A89" w:rsidP="00486A89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      -D BUILD_E</w:t>
            </w:r>
          </w:p>
          <w:p w14:paraId="092C10A6" w14:textId="32FFDD2B" w:rsidR="00D40B25" w:rsidRPr="00E07C3B" w:rsidRDefault="008F1328" w:rsidP="008F132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The last steps to install is to kick off the multithreaded build to compile the project followed by installing it into the install directory as seen below.</w:t>
            </w:r>
          </w:p>
          <w:p w14:paraId="38DA8C82" w14:textId="77777777" w:rsidR="008F1328" w:rsidRPr="00E07C3B" w:rsidRDefault="008F1328" w:rsidP="008F1328">
            <w:pPr>
              <w:rPr>
                <w:rFonts w:ascii="Consolas" w:hAnsi="Consolas" w:cs="Consolas"/>
              </w:rPr>
            </w:pPr>
          </w:p>
          <w:p w14:paraId="655C12CB" w14:textId="40A5A01E" w:rsidR="008F1328" w:rsidRPr="00E07C3B" w:rsidRDefault="008F1328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 make -j 7 # runs 7 jobs in parallel</w:t>
            </w:r>
          </w:p>
          <w:p w14:paraId="0BF3669D" w14:textId="24F3A1B2" w:rsidR="008F1328" w:rsidRPr="00E07C3B" w:rsidRDefault="008F1328" w:rsidP="00486A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 make install</w:t>
            </w:r>
          </w:p>
        </w:tc>
      </w:tr>
      <w:tr w:rsidR="002E7E74" w:rsidRPr="00E07C3B" w14:paraId="06957401" w14:textId="77777777" w:rsidTr="002E7E74">
        <w:trPr>
          <w:trHeight w:hRule="exact" w:val="13500"/>
        </w:trPr>
        <w:tc>
          <w:tcPr>
            <w:tcW w:w="261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p w14:paraId="4BA97432" w14:textId="5C434369" w:rsidR="002E7E74" w:rsidRPr="00E07C3B" w:rsidRDefault="00BA1F08" w:rsidP="00D40B25">
            <w:pPr>
              <w:pStyle w:val="Quote"/>
              <w:jc w:val="center"/>
              <w:rPr>
                <w:rFonts w:ascii="Consolas" w:hAnsi="Consolas" w:cs="Consolas"/>
                <w:b/>
                <w:bCs/>
                <w:i w:val="0"/>
                <w:iCs w:val="0"/>
              </w:rPr>
            </w:pPr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lastRenderedPageBreak/>
              <w:t xml:space="preserve">Installation </w:t>
            </w:r>
            <w:proofErr w:type="spellStart"/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t>CMake</w:t>
            </w:r>
            <w:proofErr w:type="spellEnd"/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t xml:space="preserve"> in VS Code</w:t>
            </w:r>
          </w:p>
        </w:tc>
        <w:tc>
          <w:tcPr>
            <w:tcW w:w="8209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14:paraId="1AA55FC7" w14:textId="30EFE441" w:rsidR="004A1FE5" w:rsidRPr="00E07C3B" w:rsidRDefault="004A1FE5" w:rsidP="004A1FE5">
            <w:pPr>
              <w:pStyle w:val="Heading1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Install C/C++ extension</w:t>
            </w:r>
          </w:p>
          <w:p w14:paraId="7E145220" w14:textId="4F018BF2" w:rsidR="004A1FE5" w:rsidRPr="00E07C3B" w:rsidRDefault="004A1FE5" w:rsidP="004A1FE5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C++ extension for VS Code. Install the C/C++ extension by searching for 'c++' in the Extensions view</w:t>
            </w:r>
          </w:p>
          <w:p w14:paraId="0962975D" w14:textId="1C4B89A5" w:rsidR="004A1FE5" w:rsidRPr="00E07C3B" w:rsidRDefault="004A1FE5" w:rsidP="004A1FE5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  <w:noProof/>
              </w:rPr>
              <w:drawing>
                <wp:inline distT="0" distB="0" distL="0" distR="0" wp14:anchorId="5407C08E" wp14:editId="18EC33D8">
                  <wp:extent cx="5212715" cy="16459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1688F" w14:textId="345E2D49" w:rsidR="00854612" w:rsidRPr="00E07C3B" w:rsidRDefault="00BA1F08" w:rsidP="004A1FE5">
            <w:pPr>
              <w:pStyle w:val="Heading1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Install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plugin for VS code</w:t>
            </w:r>
          </w:p>
          <w:p w14:paraId="1BFC27A2" w14:textId="29429926" w:rsidR="004A1FE5" w:rsidRPr="00E07C3B" w:rsidRDefault="004A1FE5" w:rsidP="004A1FE5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C++ extension for VS Code. Install the C/C++ extension by searching for '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>' in the Extensions view</w:t>
            </w:r>
          </w:p>
          <w:p w14:paraId="3411B557" w14:textId="77777777" w:rsidR="00BA1F08" w:rsidRPr="00E07C3B" w:rsidRDefault="00BA1F08" w:rsidP="00BA1F0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  <w:noProof/>
              </w:rPr>
              <w:drawing>
                <wp:inline distT="0" distB="0" distL="0" distR="0" wp14:anchorId="7F1CFA05" wp14:editId="0A428111">
                  <wp:extent cx="5212715" cy="1666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6A710" w14:textId="77777777" w:rsidR="004A1FE5" w:rsidRPr="00E07C3B" w:rsidRDefault="004A1FE5" w:rsidP="004A1FE5">
            <w:pPr>
              <w:pStyle w:val="Heading1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Ensure that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is installed</w:t>
            </w:r>
          </w:p>
          <w:p w14:paraId="0DA92AD0" w14:textId="77777777" w:rsidR="004A1FE5" w:rsidRPr="00E07C3B" w:rsidRDefault="004A1FE5" w:rsidP="004A1FE5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The VS Code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Tools extension does its work by using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installed on your system. For best results, use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version 3.15 or greater</w:t>
            </w:r>
          </w:p>
          <w:p w14:paraId="62CC5747" w14:textId="77777777" w:rsidR="004219EA" w:rsidRPr="00E07C3B" w:rsidRDefault="004219EA" w:rsidP="004A1FE5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See if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is already </w:t>
            </w:r>
            <w:r w:rsidR="003E14DE" w:rsidRPr="00E07C3B">
              <w:rPr>
                <w:rFonts w:ascii="Consolas" w:hAnsi="Consolas" w:cs="Consolas"/>
              </w:rPr>
              <w:t>installed on your system. Open terminal window and enter the following command:</w:t>
            </w:r>
          </w:p>
          <w:p w14:paraId="51000F65" w14:textId="77777777" w:rsidR="00A74540" w:rsidRPr="00E07C3B" w:rsidRDefault="00A74540" w:rsidP="004A1FE5">
            <w:pPr>
              <w:rPr>
                <w:rFonts w:ascii="Consolas" w:hAnsi="Consolas" w:cs="Consolas"/>
              </w:rPr>
            </w:pPr>
          </w:p>
          <w:p w14:paraId="6D0A2155" w14:textId="4FA005C3" w:rsidR="003E14DE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cmake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–version</w:t>
            </w:r>
          </w:p>
          <w:p w14:paraId="05A12A36" w14:textId="77777777" w:rsidR="00A74540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cmake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version 3.19.2</w:t>
            </w:r>
          </w:p>
          <w:p w14:paraId="43B9B57F" w14:textId="77777777" w:rsidR="00A74540" w:rsidRPr="00E07C3B" w:rsidRDefault="00A74540" w:rsidP="00A74540">
            <w:pPr>
              <w:rPr>
                <w:rFonts w:ascii="Consolas" w:hAnsi="Consolas" w:cs="Consolas"/>
                <w:color w:val="FFFFFF" w:themeColor="background1"/>
              </w:rPr>
            </w:pPr>
          </w:p>
          <w:p w14:paraId="41A826EA" w14:textId="77777777" w:rsidR="00A74540" w:rsidRPr="00E07C3B" w:rsidRDefault="00A74540" w:rsidP="00A74540">
            <w:pPr>
              <w:pStyle w:val="Heading1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Ensure that development tools are installed</w:t>
            </w:r>
          </w:p>
          <w:p w14:paraId="00406537" w14:textId="248680DA" w:rsidR="00A74540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gcc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-v</w:t>
            </w:r>
          </w:p>
          <w:p w14:paraId="2C149794" w14:textId="77777777" w:rsidR="00A74540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Apple clang version 12.0.0 (clang-1200.0.32.27)</w:t>
            </w:r>
          </w:p>
          <w:p w14:paraId="2D07CD7A" w14:textId="77777777" w:rsidR="00A74540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Target: x86_64-apple-darwin19.6.0</w:t>
            </w:r>
          </w:p>
          <w:p w14:paraId="1F628A74" w14:textId="77777777" w:rsidR="00A74540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Thread model: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posix</w:t>
            </w:r>
            <w:proofErr w:type="spellEnd"/>
          </w:p>
          <w:p w14:paraId="3EDB854B" w14:textId="22664268" w:rsidR="00A74540" w:rsidRPr="00E07C3B" w:rsidRDefault="00A74540" w:rsidP="00A7454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</w:rPr>
            </w:pP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InstalledDir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: /Library/Developer/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CommandLineTools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/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usr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>/bin</w:t>
            </w:r>
          </w:p>
        </w:tc>
      </w:tr>
      <w:tr w:rsidR="00A74540" w:rsidRPr="00E07C3B" w14:paraId="216A97F5" w14:textId="77777777" w:rsidTr="00E07C3B">
        <w:tc>
          <w:tcPr>
            <w:tcW w:w="261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p w14:paraId="0AB6A783" w14:textId="28C88DB2" w:rsidR="00A74540" w:rsidRPr="00E07C3B" w:rsidRDefault="00A74540" w:rsidP="00D40B25">
            <w:pPr>
              <w:pStyle w:val="Quote"/>
              <w:jc w:val="center"/>
              <w:rPr>
                <w:rFonts w:ascii="Consolas" w:hAnsi="Consolas" w:cs="Consolas"/>
                <w:b/>
                <w:bCs/>
                <w:i w:val="0"/>
                <w:iCs w:val="0"/>
              </w:rPr>
            </w:pPr>
            <w:r w:rsidRPr="00E07C3B">
              <w:rPr>
                <w:rFonts w:ascii="Consolas" w:hAnsi="Consolas" w:cs="Consolas"/>
                <w:b/>
                <w:bCs/>
                <w:i w:val="0"/>
                <w:iCs w:val="0"/>
              </w:rPr>
              <w:lastRenderedPageBreak/>
              <w:t>Hello World Open CV</w:t>
            </w:r>
          </w:p>
        </w:tc>
        <w:tc>
          <w:tcPr>
            <w:tcW w:w="8209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14:paraId="3130F4D2" w14:textId="77777777" w:rsidR="00A74540" w:rsidRPr="00E07C3B" w:rsidRDefault="007647E1" w:rsidP="00D52788">
            <w:pPr>
              <w:pStyle w:val="Heading1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Create a folder for a new project</w:t>
            </w:r>
          </w:p>
          <w:p w14:paraId="430ECB4A" w14:textId="77777777" w:rsidR="007647E1" w:rsidRPr="00E07C3B" w:rsidRDefault="00D52788" w:rsidP="00D5278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mkdir</w:t>
            </w:r>
            <w:proofErr w:type="spellEnd"/>
            <w:r w:rsidRPr="00E07C3B">
              <w:rPr>
                <w:rFonts w:ascii="Consolas" w:hAnsi="Consolas" w:cs="Consolas"/>
                <w:color w:val="FFFFFF" w:themeColor="background1"/>
              </w:rPr>
              <w:t xml:space="preserve"> hello-world-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33A7B470" w14:textId="77777777" w:rsidR="00D52788" w:rsidRPr="00E07C3B" w:rsidRDefault="00D52788" w:rsidP="00D5278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># cd hello-world-</w:t>
            </w:r>
            <w:proofErr w:type="spellStart"/>
            <w:r w:rsidRPr="00E07C3B">
              <w:rPr>
                <w:rFonts w:ascii="Consolas" w:hAnsi="Consolas" w:cs="Consolas"/>
                <w:color w:val="FFFFFF" w:themeColor="background1"/>
              </w:rPr>
              <w:t>opencv</w:t>
            </w:r>
            <w:proofErr w:type="spellEnd"/>
          </w:p>
          <w:p w14:paraId="676D4700" w14:textId="77777777" w:rsidR="00D52788" w:rsidRPr="00E07C3B" w:rsidRDefault="00D52788" w:rsidP="00D5278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70C0"/>
              <w:rPr>
                <w:rFonts w:ascii="Consolas" w:hAnsi="Consolas" w:cs="Consolas"/>
                <w:color w:val="FFFFFF" w:themeColor="background1"/>
              </w:rPr>
            </w:pPr>
            <w:r w:rsidRPr="00E07C3B">
              <w:rPr>
                <w:rFonts w:ascii="Consolas" w:hAnsi="Consolas" w:cs="Consolas"/>
                <w:color w:val="FFFFFF" w:themeColor="background1"/>
              </w:rPr>
              <w:t xml:space="preserve"># </w:t>
            </w:r>
            <w:proofErr w:type="gramStart"/>
            <w:r w:rsidRPr="00E07C3B">
              <w:rPr>
                <w:rFonts w:ascii="Consolas" w:hAnsi="Consolas" w:cs="Consolas"/>
                <w:color w:val="FFFFFF" w:themeColor="background1"/>
              </w:rPr>
              <w:t>code .</w:t>
            </w:r>
            <w:proofErr w:type="gramEnd"/>
          </w:p>
          <w:p w14:paraId="35451B40" w14:textId="77777777" w:rsidR="00D52788" w:rsidRPr="00E07C3B" w:rsidRDefault="00D52788" w:rsidP="00D52788">
            <w:pPr>
              <w:rPr>
                <w:rFonts w:ascii="Consolas" w:hAnsi="Consolas" w:cs="Consolas"/>
              </w:rPr>
            </w:pPr>
          </w:p>
          <w:p w14:paraId="01A3F750" w14:textId="77777777" w:rsidR="00D52788" w:rsidRPr="00E07C3B" w:rsidRDefault="00D52788" w:rsidP="00D52788">
            <w:pPr>
              <w:pStyle w:val="Heading1"/>
              <w:outlineLvl w:val="0"/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Create a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hello world project</w:t>
            </w:r>
          </w:p>
          <w:p w14:paraId="5C74A92F" w14:textId="37E9A1CA" w:rsidR="00D52788" w:rsidRPr="00E07C3B" w:rsidRDefault="00D52788" w:rsidP="00D5278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The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tools extension can create the fields for basic </w:t>
            </w:r>
            <w:proofErr w:type="spellStart"/>
            <w:r w:rsidRPr="00E07C3B">
              <w:rPr>
                <w:rFonts w:ascii="Consolas" w:hAnsi="Consolas" w:cs="Consolas"/>
              </w:rPr>
              <w:t>CMake</w:t>
            </w:r>
            <w:proofErr w:type="spellEnd"/>
            <w:r w:rsidRPr="00E07C3B">
              <w:rPr>
                <w:rFonts w:ascii="Consolas" w:hAnsi="Consolas" w:cs="Consolas"/>
              </w:rPr>
              <w:t xml:space="preserve"> </w:t>
            </w:r>
            <w:proofErr w:type="spellStart"/>
            <w:r w:rsidRPr="00E07C3B">
              <w:rPr>
                <w:rFonts w:ascii="Consolas" w:hAnsi="Consolas" w:cs="Consolas"/>
              </w:rPr>
              <w:t>porjetc</w:t>
            </w:r>
            <w:proofErr w:type="spellEnd"/>
            <w:r w:rsidRPr="00E07C3B">
              <w:rPr>
                <w:rFonts w:ascii="Consolas" w:hAnsi="Consolas" w:cs="Consolas"/>
              </w:rPr>
              <w:t xml:space="preserve"> for you. Open the Command Palette and run the </w:t>
            </w:r>
            <w:proofErr w:type="spellStart"/>
            <w:r w:rsidRPr="00E07C3B">
              <w:rPr>
                <w:rFonts w:ascii="Consolas" w:hAnsi="Consolas" w:cs="Consolas"/>
                <w:b/>
                <w:bCs/>
              </w:rPr>
              <w:t>CMake</w:t>
            </w:r>
            <w:proofErr w:type="spellEnd"/>
            <w:r w:rsidRPr="00E07C3B">
              <w:rPr>
                <w:rFonts w:ascii="Consolas" w:hAnsi="Consolas" w:cs="Consolas"/>
                <w:b/>
                <w:bCs/>
              </w:rPr>
              <w:t>: Quick Start</w:t>
            </w:r>
            <w:r w:rsidRPr="00E07C3B">
              <w:rPr>
                <w:rFonts w:ascii="Consolas" w:hAnsi="Consolas" w:cs="Consolas"/>
              </w:rPr>
              <w:t xml:space="preserve"> command</w:t>
            </w:r>
          </w:p>
          <w:p w14:paraId="14C85EFF" w14:textId="77777777" w:rsidR="00D52788" w:rsidRPr="00E07C3B" w:rsidRDefault="00D52788" w:rsidP="00D5278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  <w:noProof/>
              </w:rPr>
              <w:drawing>
                <wp:inline distT="0" distB="0" distL="0" distR="0" wp14:anchorId="31F9ABE1" wp14:editId="5243A869">
                  <wp:extent cx="5212715" cy="52832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7504E" w14:textId="77777777" w:rsidR="00D52788" w:rsidRPr="00E07C3B" w:rsidRDefault="00D52788" w:rsidP="00D52788">
            <w:pPr>
              <w:rPr>
                <w:rFonts w:ascii="Consolas" w:hAnsi="Consolas" w:cs="Consolas"/>
              </w:rPr>
            </w:pPr>
          </w:p>
          <w:p w14:paraId="3C84579D" w14:textId="08EA2F86" w:rsidR="00D52788" w:rsidRPr="00E07C3B" w:rsidRDefault="00D52788" w:rsidP="00D5278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Enter a project name</w:t>
            </w:r>
            <w:r w:rsidR="00A00C39">
              <w:rPr>
                <w:rFonts w:ascii="Consolas" w:hAnsi="Consolas" w:cs="Consolas"/>
              </w:rPr>
              <w:t xml:space="preserve">: </w:t>
            </w:r>
            <w:r w:rsidR="00A00C39" w:rsidRPr="00A00C39">
              <w:rPr>
                <w:rFonts w:ascii="Consolas" w:hAnsi="Consolas" w:cs="Consolas"/>
                <w:color w:val="000000" w:themeColor="text1"/>
              </w:rPr>
              <w:t>hello-world-</w:t>
            </w:r>
            <w:proofErr w:type="spellStart"/>
            <w:r w:rsidR="00A00C39" w:rsidRPr="00A00C39">
              <w:rPr>
                <w:rFonts w:ascii="Consolas" w:hAnsi="Consolas" w:cs="Consolas"/>
                <w:color w:val="000000" w:themeColor="text1"/>
              </w:rPr>
              <w:t>opencv</w:t>
            </w:r>
            <w:proofErr w:type="spellEnd"/>
          </w:p>
          <w:p w14:paraId="69E3FA31" w14:textId="31B542F9" w:rsidR="00D52788" w:rsidRPr="00E07C3B" w:rsidRDefault="00D52788" w:rsidP="00D5278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 xml:space="preserve">Next, select Executable as the project type to create a basic source file (main.cpp) that includes a basic </w:t>
            </w:r>
            <w:proofErr w:type="gramStart"/>
            <w:r w:rsidRPr="00E07C3B">
              <w:rPr>
                <w:rFonts w:ascii="Consolas" w:hAnsi="Consolas" w:cs="Consolas"/>
              </w:rPr>
              <w:t>main(</w:t>
            </w:r>
            <w:proofErr w:type="gramEnd"/>
            <w:r w:rsidRPr="00E07C3B">
              <w:rPr>
                <w:rFonts w:ascii="Consolas" w:hAnsi="Consolas" w:cs="Consolas"/>
              </w:rPr>
              <w:t>) function</w:t>
            </w:r>
          </w:p>
          <w:p w14:paraId="11D71829" w14:textId="77777777" w:rsidR="00E07C3B" w:rsidRPr="00E07C3B" w:rsidRDefault="00E07C3B" w:rsidP="00D52788">
            <w:pPr>
              <w:rPr>
                <w:rFonts w:ascii="Consolas" w:hAnsi="Consolas" w:cs="Consolas"/>
              </w:rPr>
            </w:pPr>
          </w:p>
          <w:p w14:paraId="5E4B3B1E" w14:textId="77777777" w:rsidR="00E07C3B" w:rsidRPr="00E07C3B" w:rsidRDefault="00E07C3B" w:rsidP="00D52788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  <w:noProof/>
              </w:rPr>
              <w:drawing>
                <wp:inline distT="0" distB="0" distL="0" distR="0" wp14:anchorId="57E63F95" wp14:editId="37221610">
                  <wp:extent cx="5212715" cy="23304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23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A8E6E" w14:textId="77777777" w:rsidR="00E07C3B" w:rsidRPr="00E07C3B" w:rsidRDefault="00E07C3B" w:rsidP="00E07C3B">
            <w:pPr>
              <w:rPr>
                <w:rFonts w:ascii="Consolas" w:hAnsi="Consolas" w:cs="Consolas"/>
              </w:rPr>
            </w:pPr>
          </w:p>
          <w:p w14:paraId="6E207F52" w14:textId="77777777" w:rsidR="00E07C3B" w:rsidRPr="00E07C3B" w:rsidRDefault="00E07C3B" w:rsidP="00E07C3B">
            <w:pPr>
              <w:rPr>
                <w:rFonts w:ascii="Consolas" w:hAnsi="Consolas" w:cs="Consolas"/>
              </w:rPr>
            </w:pPr>
          </w:p>
          <w:p w14:paraId="042B3E5E" w14:textId="33EF79A9" w:rsidR="00E07C3B" w:rsidRDefault="00E07C3B" w:rsidP="00E07C3B">
            <w:pPr>
              <w:rPr>
                <w:rFonts w:ascii="Consolas" w:hAnsi="Consolas" w:cs="Consolas"/>
              </w:rPr>
            </w:pPr>
            <w:r w:rsidRPr="00E07C3B">
              <w:rPr>
                <w:rFonts w:ascii="Consolas" w:hAnsi="Consolas" w:cs="Consolas"/>
              </w:rPr>
              <w:t>Update CMakeLists.txt with following instruction</w:t>
            </w:r>
          </w:p>
          <w:p w14:paraId="051B24EF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0BE4A3AF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cmake_minimum_</w:t>
            </w: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required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VERSION 3.0.0)</w:t>
            </w:r>
          </w:p>
          <w:p w14:paraId="5D6820FA" w14:textId="4AB30E64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project(</w:t>
            </w:r>
            <w:proofErr w:type="gramEnd"/>
            <w:r w:rsidR="00A00C39" w:rsidRPr="00A00C39">
              <w:rPr>
                <w:rFonts w:ascii="Consolas" w:hAnsi="Consolas" w:cs="Consolas"/>
                <w:color w:val="000000" w:themeColor="text1"/>
              </w:rPr>
              <w:t>hello-world-</w:t>
            </w:r>
            <w:proofErr w:type="spellStart"/>
            <w:r w:rsidR="00A00C39" w:rsidRPr="00A00C39">
              <w:rPr>
                <w:rFonts w:ascii="Consolas" w:hAnsi="Consolas" w:cs="Consolas"/>
                <w:color w:val="000000" w:themeColor="text1"/>
              </w:rPr>
              <w:t>opencv</w:t>
            </w:r>
            <w:proofErr w:type="spellEnd"/>
            <w:r w:rsidRPr="00A00C39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E07C3B">
              <w:rPr>
                <w:rFonts w:ascii="Consolas" w:hAnsi="Consolas" w:cs="Consolas"/>
                <w:color w:val="000000" w:themeColor="text1"/>
              </w:rPr>
              <w:t>VERSION 0.1.0)</w:t>
            </w:r>
          </w:p>
          <w:p w14:paraId="7EC5FDB1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0CA27E91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include(</w:t>
            </w:r>
            <w:proofErr w:type="spellStart"/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CTest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)</w:t>
            </w:r>
          </w:p>
          <w:p w14:paraId="50DE3F8A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enable_</w:t>
            </w: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testing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)</w:t>
            </w:r>
          </w:p>
          <w:p w14:paraId="79387A2E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06B429E1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add_</w:t>
            </w: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executable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demo_open_cv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main.cpp)</w:t>
            </w:r>
          </w:p>
          <w:p w14:paraId="48B75742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3C9B537F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set(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CPACK_PROJECT_NAME ${PROJECT_NAME})</w:t>
            </w:r>
          </w:p>
          <w:p w14:paraId="2DDF04C8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set(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CPACK_PROJECT_VERSION ${PROJECT_VERSION})</w:t>
            </w:r>
          </w:p>
          <w:p w14:paraId="5FC737BC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78B20148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 Tell compiler to use C++ 14 features which is needed because</w:t>
            </w:r>
          </w:p>
          <w:p w14:paraId="5FE82D20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 Clang version is often behind in the XCode installation</w:t>
            </w:r>
          </w:p>
          <w:p w14:paraId="69181C22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set(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CMAKE_CXX_STANDARD 14)</w:t>
            </w:r>
          </w:p>
          <w:p w14:paraId="5CFC39B0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533E0002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# set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OpenCV_DIR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variable equal to the path to the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cmake</w:t>
            </w:r>
            <w:proofErr w:type="spellEnd"/>
          </w:p>
          <w:p w14:paraId="0C933C39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# files within the previously installed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opencv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program</w:t>
            </w:r>
          </w:p>
          <w:p w14:paraId="077A14FA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lastRenderedPageBreak/>
              <w:t>set(</w:t>
            </w:r>
            <w:proofErr w:type="spellStart"/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OpenCV_DIR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/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usr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/local/include/opencv4)</w:t>
            </w:r>
          </w:p>
          <w:p w14:paraId="71836C1F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59D7CF08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# configure the necessary common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CMake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environment variables</w:t>
            </w:r>
          </w:p>
          <w:p w14:paraId="472E43CB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 needed to include and link the OpenCV program into this</w:t>
            </w:r>
          </w:p>
          <w:p w14:paraId="54EB8D13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# demo project, namely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OpenCV_INCLUDE_DIRS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and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OpenCV_LIBS</w:t>
            </w:r>
            <w:proofErr w:type="spellEnd"/>
          </w:p>
          <w:p w14:paraId="6B8FF2EF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find_</w:t>
            </w: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package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 OpenCV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 xml:space="preserve"> REQUIRED )</w:t>
            </w:r>
          </w:p>
          <w:p w14:paraId="0C679D49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7E09A0B4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 tell it to link the executable target against OpenCV</w:t>
            </w:r>
          </w:p>
          <w:p w14:paraId="52671984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target_link_</w:t>
            </w: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libraries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demo_open_cv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${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OpenCV_LIBS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} )</w:t>
            </w:r>
          </w:p>
          <w:p w14:paraId="617B9AF9" w14:textId="584ACE2B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include(</w:t>
            </w:r>
            <w:proofErr w:type="spellStart"/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CPack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)</w:t>
            </w:r>
          </w:p>
          <w:p w14:paraId="4311344C" w14:textId="77777777" w:rsidR="00E07C3B" w:rsidRPr="00E07C3B" w:rsidRDefault="00E07C3B" w:rsidP="00E07C3B">
            <w:pPr>
              <w:rPr>
                <w:rFonts w:ascii="Consolas" w:hAnsi="Consolas" w:cs="Consolas"/>
              </w:rPr>
            </w:pPr>
          </w:p>
          <w:p w14:paraId="7AFBD8C2" w14:textId="211C59A7" w:rsidR="00E07C3B" w:rsidRDefault="00E07C3B" w:rsidP="00E07C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Update file main.cpp with following code</w:t>
            </w:r>
          </w:p>
          <w:p w14:paraId="135DC4B5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#include &lt;iostream&gt;</w:t>
            </w:r>
          </w:p>
          <w:p w14:paraId="0F502188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#include &lt;opencv2/opencv.hpp&gt;</w:t>
            </w:r>
          </w:p>
          <w:p w14:paraId="102326B7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#include &lt;opencv2/highgui.hpp&gt;</w:t>
            </w:r>
          </w:p>
          <w:p w14:paraId="2F90F8D2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#include &lt;opencv2/core/core.hpp&gt;</w:t>
            </w:r>
          </w:p>
          <w:p w14:paraId="67A66EEC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using namespace std;</w:t>
            </w:r>
          </w:p>
          <w:p w14:paraId="76FA3D61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using namespace cv;</w:t>
            </w:r>
          </w:p>
          <w:p w14:paraId="7911B6C9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</w:p>
          <w:p w14:paraId="379E234C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int </w:t>
            </w:r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main(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) {</w:t>
            </w:r>
          </w:p>
          <w:p w14:paraId="48BCF233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    Mat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img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 xml:space="preserve"> =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imread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("./../test1.jpg");</w:t>
            </w:r>
          </w:p>
          <w:p w14:paraId="13A47555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imshow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 xml:space="preserve">"Image Test", </w:t>
            </w:r>
            <w:proofErr w:type="spellStart"/>
            <w:r w:rsidRPr="00E07C3B">
              <w:rPr>
                <w:rFonts w:ascii="Consolas" w:hAnsi="Consolas" w:cs="Consolas"/>
                <w:color w:val="000000" w:themeColor="text1"/>
              </w:rPr>
              <w:t>img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);</w:t>
            </w:r>
          </w:p>
          <w:p w14:paraId="2735F973" w14:textId="77777777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E07C3B">
              <w:rPr>
                <w:rFonts w:ascii="Consolas" w:hAnsi="Consolas" w:cs="Consolas"/>
                <w:color w:val="000000" w:themeColor="text1"/>
              </w:rPr>
              <w:t>waitKey</w:t>
            </w:r>
            <w:proofErr w:type="spellEnd"/>
            <w:r w:rsidRPr="00E07C3B">
              <w:rPr>
                <w:rFonts w:ascii="Consolas" w:hAnsi="Consolas" w:cs="Consolas"/>
                <w:color w:val="000000" w:themeColor="text1"/>
              </w:rPr>
              <w:t>(</w:t>
            </w:r>
            <w:proofErr w:type="gramEnd"/>
            <w:r w:rsidRPr="00E07C3B">
              <w:rPr>
                <w:rFonts w:ascii="Consolas" w:hAnsi="Consolas" w:cs="Consolas"/>
                <w:color w:val="000000" w:themeColor="text1"/>
              </w:rPr>
              <w:t>0);</w:t>
            </w:r>
          </w:p>
          <w:p w14:paraId="57A811C4" w14:textId="5CAF73C3" w:rsidR="00E07C3B" w:rsidRPr="00E07C3B" w:rsidRDefault="00E07C3B" w:rsidP="00E07C3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color w:val="000000" w:themeColor="text1"/>
              </w:rPr>
            </w:pPr>
            <w:r w:rsidRPr="00E07C3B">
              <w:rPr>
                <w:rFonts w:ascii="Consolas" w:hAnsi="Consolas" w:cs="Consolas"/>
                <w:color w:val="000000" w:themeColor="text1"/>
              </w:rPr>
              <w:t>}</w:t>
            </w:r>
          </w:p>
          <w:p w14:paraId="2A628ED7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22AD75DF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69507FC9" w14:textId="4B6C1164" w:rsidR="00E07C3B" w:rsidRDefault="00E07C3B" w:rsidP="00E07C3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Buid</w:t>
            </w:r>
            <w:proofErr w:type="spellEnd"/>
            <w:r>
              <w:rPr>
                <w:rFonts w:ascii="Consolas" w:hAnsi="Consolas" w:cs="Consolas"/>
              </w:rPr>
              <w:t xml:space="preserve"> &amp; Run</w:t>
            </w:r>
          </w:p>
          <w:p w14:paraId="02A85B87" w14:textId="0BE41095" w:rsidR="00E07C3B" w:rsidRDefault="00E07C3B" w:rsidP="00E07C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F67C00" wp14:editId="3240A75C">
                      <wp:simplePos x="0" y="0"/>
                      <wp:positionH relativeFrom="column">
                        <wp:posOffset>3940021</wp:posOffset>
                      </wp:positionH>
                      <wp:positionV relativeFrom="paragraph">
                        <wp:posOffset>54974</wp:posOffset>
                      </wp:positionV>
                      <wp:extent cx="478790" cy="310718"/>
                      <wp:effectExtent l="0" t="0" r="16510" b="698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790" cy="3107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B9FF6A" id="Rectangle 12" o:spid="_x0000_s1026" style="position:absolute;margin-left:310.25pt;margin-top:4.35pt;width:37.7pt;height:2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" filled="f" strokecolor="red" strokeweight="1pt"/>
                  </w:pict>
                </mc:Fallback>
              </mc:AlternateContent>
            </w:r>
            <w:r w:rsidRPr="00E07C3B">
              <w:rPr>
                <w:rFonts w:ascii="Consolas" w:hAnsi="Consolas" w:cs="Consolas"/>
                <w:noProof/>
              </w:rPr>
              <w:drawing>
                <wp:inline distT="0" distB="0" distL="0" distR="0" wp14:anchorId="3CC4397D" wp14:editId="40EACB28">
                  <wp:extent cx="5212715" cy="242506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242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B7A97" w14:textId="28E6712E" w:rsidR="00E07C3B" w:rsidRDefault="00F9488D" w:rsidP="00E07C3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90AF14" wp14:editId="0CD08799">
                      <wp:simplePos x="0" y="0"/>
                      <wp:positionH relativeFrom="column">
                        <wp:posOffset>3531648</wp:posOffset>
                      </wp:positionH>
                      <wp:positionV relativeFrom="paragraph">
                        <wp:posOffset>150532</wp:posOffset>
                      </wp:positionV>
                      <wp:extent cx="204186" cy="177165"/>
                      <wp:effectExtent l="0" t="0" r="12065" b="1333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186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BE931C" id="Rectangle 14" o:spid="_x0000_s1026" style="position:absolute;margin-left:278.1pt;margin-top:11.85pt;width:16.1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" filled="f" strokecolor="red" strokeweight="1pt"/>
                  </w:pict>
                </mc:Fallback>
              </mc:AlternateContent>
            </w:r>
          </w:p>
          <w:p w14:paraId="50BEFCA8" w14:textId="30EF3F76" w:rsidR="00F9488D" w:rsidRDefault="00F9488D" w:rsidP="00E07C3B">
            <w:pPr>
              <w:rPr>
                <w:rFonts w:ascii="Consolas" w:hAnsi="Consolas" w:cs="Consolas"/>
              </w:rPr>
            </w:pPr>
            <w:r w:rsidRPr="00F9488D">
              <w:rPr>
                <w:rFonts w:ascii="Consolas" w:hAnsi="Consolas" w:cs="Consolas"/>
                <w:noProof/>
              </w:rPr>
              <w:drawing>
                <wp:inline distT="0" distB="0" distL="0" distR="0" wp14:anchorId="65626CD4" wp14:editId="0BF5EE7D">
                  <wp:extent cx="5212715" cy="17716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D55F1" w14:textId="0016DBA8" w:rsidR="00E07C3B" w:rsidRDefault="00E07C3B" w:rsidP="00E07C3B">
            <w:pPr>
              <w:rPr>
                <w:rFonts w:ascii="Consolas" w:hAnsi="Consolas" w:cs="Consolas"/>
              </w:rPr>
            </w:pPr>
          </w:p>
          <w:p w14:paraId="5C26F1F8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553F109D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4A12DD65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24ADF80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343A6C45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BE0CBBF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09070CC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AF7A43E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591D586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5A24816A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1CD31E9" w14:textId="77777777" w:rsidR="00E07C3B" w:rsidRDefault="00E07C3B" w:rsidP="00E07C3B">
            <w:pPr>
              <w:rPr>
                <w:rFonts w:ascii="Consolas" w:hAnsi="Consolas" w:cs="Consolas"/>
              </w:rPr>
            </w:pPr>
          </w:p>
          <w:p w14:paraId="1C451606" w14:textId="3904848D" w:rsidR="004075EB" w:rsidRPr="00E07C3B" w:rsidRDefault="004075EB" w:rsidP="00E07C3B">
            <w:pPr>
              <w:rPr>
                <w:rFonts w:ascii="Consolas" w:hAnsi="Consolas" w:cs="Consolas"/>
              </w:rPr>
            </w:pPr>
          </w:p>
        </w:tc>
      </w:tr>
      <w:tr w:rsidR="00711884" w:rsidRPr="00E07C3B" w14:paraId="2BEB455F" w14:textId="77777777" w:rsidTr="00E07C3B">
        <w:tc>
          <w:tcPr>
            <w:tcW w:w="2610" w:type="dxa"/>
            <w:tcBorders>
              <w:bottom w:val="single" w:sz="24" w:space="0" w:color="323948" w:themeColor="text2" w:themeTint="E6"/>
            </w:tcBorders>
            <w:tcMar>
              <w:top w:w="0" w:type="dxa"/>
              <w:left w:w="230" w:type="dxa"/>
              <w:bottom w:w="144" w:type="dxa"/>
              <w:right w:w="230" w:type="dxa"/>
            </w:tcMar>
          </w:tcPr>
          <w:p w14:paraId="4AD4388B" w14:textId="6D31AAFE" w:rsidR="00711884" w:rsidRPr="00711884" w:rsidRDefault="00711884" w:rsidP="00D40B25">
            <w:pPr>
              <w:pStyle w:val="Quote"/>
              <w:jc w:val="center"/>
              <w:rPr>
                <w:rFonts w:ascii="Consolas" w:hAnsi="Consolas" w:cs="Consolas"/>
                <w:b/>
                <w:bCs/>
                <w:i w:val="0"/>
                <w:iCs w:val="0"/>
                <w:lang w:val="vi-VN"/>
              </w:rPr>
            </w:pPr>
            <w:r>
              <w:rPr>
                <w:rFonts w:ascii="Consolas" w:hAnsi="Consolas" w:cs="Consolas"/>
                <w:b/>
                <w:bCs/>
                <w:i w:val="0"/>
                <w:iCs w:val="0"/>
                <w:lang w:val="vi-VN"/>
              </w:rPr>
              <w:lastRenderedPageBreak/>
              <w:t>Settings</w:t>
            </w:r>
            <w:r w:rsidR="00410D02">
              <w:rPr>
                <w:rFonts w:ascii="Consolas" w:hAnsi="Consolas" w:cs="Consolas"/>
                <w:b/>
                <w:bCs/>
                <w:i w:val="0"/>
                <w:iCs w:val="0"/>
                <w:lang w:val="vi-VN"/>
              </w:rPr>
              <w:t xml:space="preserve"> for vscode</w:t>
            </w:r>
          </w:p>
        </w:tc>
        <w:tc>
          <w:tcPr>
            <w:tcW w:w="8209" w:type="dxa"/>
            <w:tcBorders>
              <w:bottom w:val="single" w:sz="24" w:space="0" w:color="323948" w:themeColor="text2" w:themeTint="E6"/>
            </w:tcBorders>
            <w:tcMar>
              <w:top w:w="0" w:type="dxa"/>
              <w:bottom w:w="144" w:type="dxa"/>
            </w:tcMar>
          </w:tcPr>
          <w:p w14:paraId="119EE894" w14:textId="77777777" w:rsidR="00711884" w:rsidRDefault="00711884" w:rsidP="00711884">
            <w:pPr>
              <w:rPr>
                <w:lang w:val="vi-VN"/>
              </w:rPr>
            </w:pPr>
            <w:r>
              <w:rPr>
                <w:lang w:val="vi-VN"/>
              </w:rPr>
              <w:t>Under folder .vscode</w:t>
            </w:r>
          </w:p>
          <w:p w14:paraId="34DC0BD1" w14:textId="77777777" w:rsidR="00711884" w:rsidRDefault="00711884" w:rsidP="00711884">
            <w:pPr>
              <w:rPr>
                <w:lang w:val="vi-VN"/>
              </w:rPr>
            </w:pPr>
            <w:r>
              <w:rPr>
                <w:lang w:val="vi-VN"/>
              </w:rPr>
              <w:t xml:space="preserve">Making a new file named: </w:t>
            </w:r>
            <w:r w:rsidRPr="00711884">
              <w:rPr>
                <w:lang w:val="vi-VN"/>
              </w:rPr>
              <w:t>c_cpp_properties.json</w:t>
            </w:r>
            <w:r>
              <w:rPr>
                <w:lang w:val="vi-VN"/>
              </w:rPr>
              <w:t xml:space="preserve"> with content as below</w:t>
            </w:r>
          </w:p>
          <w:p w14:paraId="2F36F883" w14:textId="77777777" w:rsidR="00711884" w:rsidRDefault="00711884" w:rsidP="00711884">
            <w:pPr>
              <w:rPr>
                <w:lang w:val="vi-VN"/>
              </w:rPr>
            </w:pPr>
          </w:p>
          <w:p w14:paraId="606EE655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>{</w:t>
            </w:r>
          </w:p>
          <w:p w14:paraId="19873847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"configurations": [</w:t>
            </w:r>
          </w:p>
          <w:p w14:paraId="7386B6C2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{</w:t>
            </w:r>
          </w:p>
          <w:p w14:paraId="121E2ECF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"name": "Mac",</w:t>
            </w:r>
          </w:p>
          <w:p w14:paraId="2AF67844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"includePath": [</w:t>
            </w:r>
          </w:p>
          <w:p w14:paraId="4C70A3F7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    "${workspaceFolder}/*",</w:t>
            </w:r>
          </w:p>
          <w:p w14:paraId="184F1DB7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    "/usr/local/include/opencv4/"</w:t>
            </w:r>
          </w:p>
          <w:p w14:paraId="2E33A6EF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],</w:t>
            </w:r>
          </w:p>
          <w:p w14:paraId="0E97F42C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"defines": [],</w:t>
            </w:r>
          </w:p>
          <w:p w14:paraId="767EEB30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"macFrameworkPath": [</w:t>
            </w:r>
          </w:p>
          <w:p w14:paraId="7E117AE8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    "/Library/Developer/CommandLineTools/SDKs/MacOSX10.15.sdk/System/Library/Frameworks"</w:t>
            </w:r>
          </w:p>
          <w:p w14:paraId="7FA51AD3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],</w:t>
            </w:r>
          </w:p>
          <w:p w14:paraId="7C031D4A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"compilerPath": "/usr/bin/clang",</w:t>
            </w:r>
          </w:p>
          <w:p w14:paraId="1E879DD7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"cStandard": "c11",</w:t>
            </w:r>
          </w:p>
          <w:p w14:paraId="53BF019E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"cppStandard": "c++17",</w:t>
            </w:r>
          </w:p>
          <w:p w14:paraId="61ADF34C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"intelliSenseMode": "clang-x64",</w:t>
            </w:r>
          </w:p>
          <w:p w14:paraId="695B8FD6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    "configurationProvider": "ms-vscode.cmake-tools"</w:t>
            </w:r>
          </w:p>
          <w:p w14:paraId="78A9EDCA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    }</w:t>
            </w:r>
          </w:p>
          <w:p w14:paraId="2A14518D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],</w:t>
            </w:r>
          </w:p>
          <w:p w14:paraId="688948BD" w14:textId="77777777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 xml:space="preserve">    "version": 4</w:t>
            </w:r>
          </w:p>
          <w:p w14:paraId="731CE64B" w14:textId="75B8758A" w:rsidR="00711884" w:rsidRPr="00711884" w:rsidRDefault="00711884" w:rsidP="00711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CDFF76" w:themeFill="accent1" w:themeFillTint="66"/>
              <w:rPr>
                <w:rFonts w:ascii="Consolas" w:hAnsi="Consolas" w:cs="Consolas"/>
                <w:lang w:val="vi-VN"/>
              </w:rPr>
            </w:pPr>
            <w:r w:rsidRPr="00711884">
              <w:rPr>
                <w:rFonts w:ascii="Consolas" w:hAnsi="Consolas" w:cs="Consolas"/>
                <w:lang w:val="vi-VN"/>
              </w:rPr>
              <w:t>}</w:t>
            </w:r>
          </w:p>
          <w:p w14:paraId="591D7EB4" w14:textId="77777777" w:rsidR="00711884" w:rsidRDefault="00711884" w:rsidP="00711884">
            <w:pPr>
              <w:rPr>
                <w:lang w:val="vi-VN"/>
              </w:rPr>
            </w:pPr>
          </w:p>
          <w:p w14:paraId="212FE811" w14:textId="77777777" w:rsidR="00711884" w:rsidRDefault="00711884" w:rsidP="00711884">
            <w:pPr>
              <w:rPr>
                <w:lang w:val="vi-VN"/>
              </w:rPr>
            </w:pPr>
          </w:p>
          <w:p w14:paraId="396D3224" w14:textId="77777777" w:rsidR="00711884" w:rsidRDefault="00711884" w:rsidP="00711884">
            <w:pPr>
              <w:rPr>
                <w:lang w:val="vi-VN"/>
              </w:rPr>
            </w:pPr>
          </w:p>
          <w:p w14:paraId="26F304D5" w14:textId="77777777" w:rsidR="00711884" w:rsidRDefault="00711884" w:rsidP="00711884">
            <w:pPr>
              <w:rPr>
                <w:lang w:val="vi-VN"/>
              </w:rPr>
            </w:pPr>
          </w:p>
          <w:p w14:paraId="1708F12B" w14:textId="77777777" w:rsidR="00711884" w:rsidRDefault="00711884" w:rsidP="00711884">
            <w:pPr>
              <w:rPr>
                <w:lang w:val="vi-VN"/>
              </w:rPr>
            </w:pPr>
          </w:p>
          <w:p w14:paraId="4B5AADE1" w14:textId="77777777" w:rsidR="00711884" w:rsidRDefault="00711884" w:rsidP="00711884">
            <w:pPr>
              <w:rPr>
                <w:lang w:val="vi-VN"/>
              </w:rPr>
            </w:pPr>
          </w:p>
          <w:p w14:paraId="11D7F474" w14:textId="77777777" w:rsidR="00711884" w:rsidRDefault="00711884" w:rsidP="00711884">
            <w:pPr>
              <w:rPr>
                <w:lang w:val="vi-VN"/>
              </w:rPr>
            </w:pPr>
          </w:p>
          <w:p w14:paraId="68A0C28D" w14:textId="77777777" w:rsidR="00711884" w:rsidRDefault="00711884" w:rsidP="00711884">
            <w:pPr>
              <w:rPr>
                <w:lang w:val="vi-VN"/>
              </w:rPr>
            </w:pPr>
          </w:p>
          <w:p w14:paraId="1AF834FB" w14:textId="77777777" w:rsidR="00711884" w:rsidRDefault="00711884" w:rsidP="00711884">
            <w:pPr>
              <w:rPr>
                <w:lang w:val="vi-VN"/>
              </w:rPr>
            </w:pPr>
          </w:p>
          <w:p w14:paraId="2B138EC2" w14:textId="77777777" w:rsidR="00711884" w:rsidRDefault="00711884" w:rsidP="00711884">
            <w:pPr>
              <w:rPr>
                <w:lang w:val="vi-VN"/>
              </w:rPr>
            </w:pPr>
          </w:p>
          <w:p w14:paraId="64E881FA" w14:textId="77777777" w:rsidR="00711884" w:rsidRDefault="00711884" w:rsidP="00711884">
            <w:pPr>
              <w:rPr>
                <w:lang w:val="vi-VN"/>
              </w:rPr>
            </w:pPr>
          </w:p>
          <w:p w14:paraId="18F45195" w14:textId="77777777" w:rsidR="00711884" w:rsidRDefault="00711884" w:rsidP="00711884">
            <w:pPr>
              <w:rPr>
                <w:lang w:val="vi-VN"/>
              </w:rPr>
            </w:pPr>
          </w:p>
          <w:p w14:paraId="10BBEDA8" w14:textId="77777777" w:rsidR="00711884" w:rsidRDefault="00711884" w:rsidP="00711884">
            <w:pPr>
              <w:rPr>
                <w:lang w:val="vi-VN"/>
              </w:rPr>
            </w:pPr>
          </w:p>
          <w:p w14:paraId="4BF93E47" w14:textId="77777777" w:rsidR="00711884" w:rsidRDefault="00711884" w:rsidP="00711884">
            <w:pPr>
              <w:rPr>
                <w:lang w:val="vi-VN"/>
              </w:rPr>
            </w:pPr>
          </w:p>
          <w:p w14:paraId="5A9670D1" w14:textId="77777777" w:rsidR="00711884" w:rsidRDefault="00711884" w:rsidP="00711884">
            <w:pPr>
              <w:rPr>
                <w:lang w:val="vi-VN"/>
              </w:rPr>
            </w:pPr>
          </w:p>
          <w:p w14:paraId="49C1BBBC" w14:textId="77777777" w:rsidR="00711884" w:rsidRDefault="00711884" w:rsidP="00711884">
            <w:pPr>
              <w:rPr>
                <w:lang w:val="vi-VN"/>
              </w:rPr>
            </w:pPr>
          </w:p>
          <w:p w14:paraId="0832ACEC" w14:textId="77777777" w:rsidR="00711884" w:rsidRDefault="00711884" w:rsidP="00711884">
            <w:pPr>
              <w:rPr>
                <w:lang w:val="vi-VN"/>
              </w:rPr>
            </w:pPr>
          </w:p>
          <w:p w14:paraId="4915B677" w14:textId="77777777" w:rsidR="00711884" w:rsidRDefault="00711884" w:rsidP="00711884">
            <w:pPr>
              <w:rPr>
                <w:lang w:val="vi-VN"/>
              </w:rPr>
            </w:pPr>
          </w:p>
          <w:p w14:paraId="35234E06" w14:textId="77777777" w:rsidR="00711884" w:rsidRDefault="00711884" w:rsidP="00711884">
            <w:pPr>
              <w:rPr>
                <w:lang w:val="vi-VN"/>
              </w:rPr>
            </w:pPr>
          </w:p>
          <w:p w14:paraId="74959297" w14:textId="77777777" w:rsidR="00711884" w:rsidRDefault="00711884" w:rsidP="00711884">
            <w:pPr>
              <w:rPr>
                <w:lang w:val="vi-VN"/>
              </w:rPr>
            </w:pPr>
          </w:p>
          <w:p w14:paraId="22A20CE9" w14:textId="77777777" w:rsidR="00711884" w:rsidRDefault="00711884" w:rsidP="00711884">
            <w:pPr>
              <w:rPr>
                <w:lang w:val="vi-VN"/>
              </w:rPr>
            </w:pPr>
          </w:p>
          <w:p w14:paraId="550327C5" w14:textId="77777777" w:rsidR="00711884" w:rsidRDefault="00711884" w:rsidP="00711884">
            <w:pPr>
              <w:rPr>
                <w:lang w:val="vi-VN"/>
              </w:rPr>
            </w:pPr>
          </w:p>
          <w:p w14:paraId="6FFF2807" w14:textId="77777777" w:rsidR="00711884" w:rsidRDefault="00711884" w:rsidP="00711884">
            <w:pPr>
              <w:rPr>
                <w:lang w:val="vi-VN"/>
              </w:rPr>
            </w:pPr>
          </w:p>
          <w:p w14:paraId="2BD081CF" w14:textId="77777777" w:rsidR="00711884" w:rsidRDefault="00711884" w:rsidP="00711884">
            <w:pPr>
              <w:rPr>
                <w:lang w:val="vi-VN"/>
              </w:rPr>
            </w:pPr>
          </w:p>
          <w:p w14:paraId="104D115A" w14:textId="77777777" w:rsidR="00711884" w:rsidRDefault="00711884" w:rsidP="00711884">
            <w:pPr>
              <w:rPr>
                <w:lang w:val="vi-VN"/>
              </w:rPr>
            </w:pPr>
          </w:p>
          <w:p w14:paraId="3B75083D" w14:textId="77777777" w:rsidR="00711884" w:rsidRDefault="00711884" w:rsidP="00711884">
            <w:pPr>
              <w:rPr>
                <w:lang w:val="vi-VN"/>
              </w:rPr>
            </w:pPr>
          </w:p>
          <w:p w14:paraId="4224EFB5" w14:textId="77777777" w:rsidR="00711884" w:rsidRDefault="00711884" w:rsidP="00711884">
            <w:pPr>
              <w:rPr>
                <w:lang w:val="vi-VN"/>
              </w:rPr>
            </w:pPr>
          </w:p>
          <w:p w14:paraId="6DD7E074" w14:textId="77777777" w:rsidR="00711884" w:rsidRDefault="00711884" w:rsidP="00711884">
            <w:pPr>
              <w:rPr>
                <w:lang w:val="vi-VN"/>
              </w:rPr>
            </w:pPr>
          </w:p>
          <w:p w14:paraId="36A57AAF" w14:textId="77777777" w:rsidR="00711884" w:rsidRDefault="00711884" w:rsidP="00711884">
            <w:pPr>
              <w:rPr>
                <w:lang w:val="vi-VN"/>
              </w:rPr>
            </w:pPr>
          </w:p>
          <w:p w14:paraId="5A28B2D5" w14:textId="77777777" w:rsidR="00711884" w:rsidRDefault="00711884" w:rsidP="00711884">
            <w:pPr>
              <w:rPr>
                <w:lang w:val="vi-VN"/>
              </w:rPr>
            </w:pPr>
          </w:p>
          <w:p w14:paraId="426D6F18" w14:textId="77777777" w:rsidR="00711884" w:rsidRDefault="00711884" w:rsidP="00711884">
            <w:pPr>
              <w:rPr>
                <w:lang w:val="vi-VN"/>
              </w:rPr>
            </w:pPr>
          </w:p>
          <w:p w14:paraId="251D6E2A" w14:textId="77777777" w:rsidR="00711884" w:rsidRDefault="00711884" w:rsidP="00711884">
            <w:pPr>
              <w:rPr>
                <w:lang w:val="vi-VN"/>
              </w:rPr>
            </w:pPr>
          </w:p>
          <w:p w14:paraId="3889A31E" w14:textId="77777777" w:rsidR="00711884" w:rsidRDefault="00711884" w:rsidP="00711884">
            <w:pPr>
              <w:rPr>
                <w:lang w:val="vi-VN"/>
              </w:rPr>
            </w:pPr>
          </w:p>
          <w:p w14:paraId="20AC25D2" w14:textId="77777777" w:rsidR="00711884" w:rsidRDefault="00711884" w:rsidP="00711884">
            <w:pPr>
              <w:rPr>
                <w:lang w:val="vi-VN"/>
              </w:rPr>
            </w:pPr>
          </w:p>
          <w:p w14:paraId="622E9B94" w14:textId="77777777" w:rsidR="00711884" w:rsidRDefault="00711884" w:rsidP="00711884">
            <w:pPr>
              <w:rPr>
                <w:lang w:val="vi-VN"/>
              </w:rPr>
            </w:pPr>
          </w:p>
          <w:p w14:paraId="532F8D75" w14:textId="77777777" w:rsidR="00711884" w:rsidRDefault="00711884" w:rsidP="00711884">
            <w:pPr>
              <w:rPr>
                <w:lang w:val="vi-VN"/>
              </w:rPr>
            </w:pPr>
          </w:p>
          <w:p w14:paraId="147AA386" w14:textId="77777777" w:rsidR="00711884" w:rsidRDefault="00711884" w:rsidP="00711884">
            <w:pPr>
              <w:rPr>
                <w:lang w:val="vi-VN"/>
              </w:rPr>
            </w:pPr>
          </w:p>
          <w:p w14:paraId="132946B8" w14:textId="77777777" w:rsidR="00711884" w:rsidRDefault="00711884" w:rsidP="00711884">
            <w:pPr>
              <w:rPr>
                <w:lang w:val="vi-VN"/>
              </w:rPr>
            </w:pPr>
          </w:p>
          <w:p w14:paraId="31683D22" w14:textId="77777777" w:rsidR="00711884" w:rsidRDefault="00711884" w:rsidP="00711884">
            <w:pPr>
              <w:rPr>
                <w:lang w:val="vi-VN"/>
              </w:rPr>
            </w:pPr>
          </w:p>
          <w:p w14:paraId="5DB674DA" w14:textId="77777777" w:rsidR="00711884" w:rsidRDefault="00711884" w:rsidP="00711884">
            <w:pPr>
              <w:rPr>
                <w:lang w:val="vi-VN"/>
              </w:rPr>
            </w:pPr>
          </w:p>
          <w:p w14:paraId="101DD13D" w14:textId="77777777" w:rsidR="00711884" w:rsidRDefault="00711884" w:rsidP="00711884">
            <w:pPr>
              <w:rPr>
                <w:lang w:val="vi-VN"/>
              </w:rPr>
            </w:pPr>
          </w:p>
          <w:p w14:paraId="4A106EBF" w14:textId="77777777" w:rsidR="00711884" w:rsidRDefault="00711884" w:rsidP="00711884">
            <w:pPr>
              <w:rPr>
                <w:lang w:val="vi-VN"/>
              </w:rPr>
            </w:pPr>
          </w:p>
          <w:p w14:paraId="7E637145" w14:textId="77777777" w:rsidR="00711884" w:rsidRDefault="00711884" w:rsidP="00711884">
            <w:pPr>
              <w:rPr>
                <w:lang w:val="vi-VN"/>
              </w:rPr>
            </w:pPr>
          </w:p>
          <w:p w14:paraId="5D3C10FD" w14:textId="77777777" w:rsidR="00711884" w:rsidRDefault="00711884" w:rsidP="00711884">
            <w:pPr>
              <w:rPr>
                <w:lang w:val="vi-VN"/>
              </w:rPr>
            </w:pPr>
          </w:p>
          <w:p w14:paraId="011AA336" w14:textId="77777777" w:rsidR="00711884" w:rsidRDefault="00711884" w:rsidP="00711884">
            <w:pPr>
              <w:rPr>
                <w:lang w:val="vi-VN"/>
              </w:rPr>
            </w:pPr>
          </w:p>
          <w:p w14:paraId="2CCA86DA" w14:textId="77777777" w:rsidR="00711884" w:rsidRDefault="00711884" w:rsidP="00711884">
            <w:pPr>
              <w:rPr>
                <w:lang w:val="vi-VN"/>
              </w:rPr>
            </w:pPr>
          </w:p>
          <w:p w14:paraId="626F9E2B" w14:textId="77777777" w:rsidR="00711884" w:rsidRDefault="00711884" w:rsidP="00711884">
            <w:pPr>
              <w:rPr>
                <w:lang w:val="vi-VN"/>
              </w:rPr>
            </w:pPr>
          </w:p>
          <w:p w14:paraId="65B91D6E" w14:textId="77777777" w:rsidR="00711884" w:rsidRDefault="00711884" w:rsidP="00711884">
            <w:pPr>
              <w:rPr>
                <w:lang w:val="vi-VN"/>
              </w:rPr>
            </w:pPr>
          </w:p>
          <w:p w14:paraId="7B602E12" w14:textId="77777777" w:rsidR="00711884" w:rsidRDefault="00711884" w:rsidP="00711884">
            <w:pPr>
              <w:rPr>
                <w:lang w:val="vi-VN"/>
              </w:rPr>
            </w:pPr>
          </w:p>
          <w:p w14:paraId="784FC0EC" w14:textId="77777777" w:rsidR="00711884" w:rsidRDefault="00711884" w:rsidP="00711884">
            <w:pPr>
              <w:rPr>
                <w:lang w:val="vi-VN"/>
              </w:rPr>
            </w:pPr>
          </w:p>
          <w:p w14:paraId="3D2B5D2F" w14:textId="77777777" w:rsidR="00711884" w:rsidRDefault="00711884" w:rsidP="00711884">
            <w:pPr>
              <w:rPr>
                <w:lang w:val="vi-VN"/>
              </w:rPr>
            </w:pPr>
          </w:p>
          <w:p w14:paraId="52D15D5C" w14:textId="77777777" w:rsidR="00711884" w:rsidRDefault="00711884" w:rsidP="00711884">
            <w:pPr>
              <w:rPr>
                <w:lang w:val="vi-VN"/>
              </w:rPr>
            </w:pPr>
          </w:p>
          <w:p w14:paraId="65375E88" w14:textId="77777777" w:rsidR="00711884" w:rsidRDefault="00711884" w:rsidP="00711884">
            <w:pPr>
              <w:rPr>
                <w:lang w:val="vi-VN"/>
              </w:rPr>
            </w:pPr>
          </w:p>
          <w:p w14:paraId="648968DA" w14:textId="77777777" w:rsidR="00711884" w:rsidRDefault="00711884" w:rsidP="00711884">
            <w:pPr>
              <w:rPr>
                <w:lang w:val="vi-VN"/>
              </w:rPr>
            </w:pPr>
          </w:p>
          <w:p w14:paraId="3927DF9A" w14:textId="77777777" w:rsidR="00711884" w:rsidRDefault="00711884" w:rsidP="00711884">
            <w:pPr>
              <w:rPr>
                <w:lang w:val="vi-VN"/>
              </w:rPr>
            </w:pPr>
          </w:p>
          <w:p w14:paraId="4A8A04E9" w14:textId="49B9E937" w:rsidR="00711884" w:rsidRPr="00711884" w:rsidRDefault="00711884" w:rsidP="00711884">
            <w:pPr>
              <w:rPr>
                <w:lang w:val="vi-VN"/>
              </w:rPr>
            </w:pPr>
          </w:p>
        </w:tc>
      </w:tr>
      <w:tr w:rsidR="00E027D4" w:rsidRPr="00E07C3B" w14:paraId="3347766C" w14:textId="77777777" w:rsidTr="00E07C3B">
        <w:tc>
          <w:tcPr>
            <w:tcW w:w="2610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14:paraId="1AB28308" w14:textId="7025EA8F" w:rsidR="00F61E4F" w:rsidRPr="00E07C3B" w:rsidRDefault="00F61E4F" w:rsidP="00CE389F">
            <w:pPr>
              <w:pStyle w:val="ContactInfo"/>
              <w:spacing w:line="276" w:lineRule="auto"/>
              <w:rPr>
                <w:rFonts w:ascii="Consolas" w:hAnsi="Consolas" w:cs="Consolas"/>
              </w:rPr>
            </w:pPr>
          </w:p>
        </w:tc>
        <w:tc>
          <w:tcPr>
            <w:tcW w:w="8209" w:type="dxa"/>
            <w:tcBorders>
              <w:top w:val="single" w:sz="24" w:space="0" w:color="323948" w:themeColor="text2" w:themeTint="E6"/>
            </w:tcBorders>
            <w:tcMar>
              <w:top w:w="360" w:type="dxa"/>
            </w:tcMar>
          </w:tcPr>
          <w:p w14:paraId="65817A8E" w14:textId="5AF1312B" w:rsidR="00E027D4" w:rsidRPr="00E07C3B" w:rsidRDefault="00E027D4" w:rsidP="00C83022">
            <w:pPr>
              <w:pStyle w:val="ContactInfo"/>
              <w:spacing w:line="276" w:lineRule="auto"/>
              <w:rPr>
                <w:rFonts w:ascii="Consolas" w:hAnsi="Consolas" w:cs="Consolas"/>
              </w:rPr>
            </w:pPr>
          </w:p>
        </w:tc>
      </w:tr>
    </w:tbl>
    <w:p w14:paraId="5796E918" w14:textId="77777777" w:rsidR="002C74C0" w:rsidRPr="00E07C3B" w:rsidRDefault="00E45B00" w:rsidP="009332B2">
      <w:pPr>
        <w:pStyle w:val="NoSpacing"/>
        <w:rPr>
          <w:rFonts w:ascii="Consolas" w:hAnsi="Consolas" w:cs="Consolas"/>
        </w:rPr>
      </w:pPr>
    </w:p>
    <w:sectPr w:rsidR="002C74C0" w:rsidRPr="00E07C3B" w:rsidSect="00BD57AF">
      <w:headerReference w:type="default" r:id="rId13"/>
      <w:pgSz w:w="12240" w:h="15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24389" w14:textId="77777777" w:rsidR="00E45B00" w:rsidRDefault="00E45B00" w:rsidP="00E027D4">
      <w:pPr>
        <w:spacing w:after="0" w:line="240" w:lineRule="auto"/>
      </w:pPr>
      <w:r>
        <w:separator/>
      </w:r>
    </w:p>
  </w:endnote>
  <w:endnote w:type="continuationSeparator" w:id="0">
    <w:p w14:paraId="7CBB9E67" w14:textId="77777777" w:rsidR="00E45B00" w:rsidRDefault="00E45B00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A0FB9" w14:textId="77777777" w:rsidR="00E45B00" w:rsidRDefault="00E45B00" w:rsidP="00E027D4">
      <w:pPr>
        <w:spacing w:after="0" w:line="240" w:lineRule="auto"/>
      </w:pPr>
      <w:r>
        <w:separator/>
      </w:r>
    </w:p>
  </w:footnote>
  <w:footnote w:type="continuationSeparator" w:id="0">
    <w:p w14:paraId="3CCA9A42" w14:textId="77777777" w:rsidR="00E45B00" w:rsidRDefault="00E45B00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A37296" w14:textId="77777777" w:rsidR="00BD57AF" w:rsidRDefault="00BD57AF" w:rsidP="00BD57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8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56049"/>
    <w:multiLevelType w:val="hybridMultilevel"/>
    <w:tmpl w:val="00E47A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79"/>
    <w:rsid w:val="00045242"/>
    <w:rsid w:val="0012565D"/>
    <w:rsid w:val="00141679"/>
    <w:rsid w:val="00266FCB"/>
    <w:rsid w:val="00273704"/>
    <w:rsid w:val="00293B83"/>
    <w:rsid w:val="002E7E74"/>
    <w:rsid w:val="00343888"/>
    <w:rsid w:val="003E14DE"/>
    <w:rsid w:val="003E48FD"/>
    <w:rsid w:val="004075EB"/>
    <w:rsid w:val="00410D02"/>
    <w:rsid w:val="004219EA"/>
    <w:rsid w:val="00486A89"/>
    <w:rsid w:val="004A1FE5"/>
    <w:rsid w:val="0064177B"/>
    <w:rsid w:val="006A3CE7"/>
    <w:rsid w:val="006B7A95"/>
    <w:rsid w:val="006F5FE4"/>
    <w:rsid w:val="00711884"/>
    <w:rsid w:val="007647E1"/>
    <w:rsid w:val="007875C6"/>
    <w:rsid w:val="00854612"/>
    <w:rsid w:val="008F1328"/>
    <w:rsid w:val="00914E79"/>
    <w:rsid w:val="009332B2"/>
    <w:rsid w:val="00A00C39"/>
    <w:rsid w:val="00A74540"/>
    <w:rsid w:val="00AC6618"/>
    <w:rsid w:val="00AE5549"/>
    <w:rsid w:val="00B5054A"/>
    <w:rsid w:val="00B767C1"/>
    <w:rsid w:val="00BA1F08"/>
    <w:rsid w:val="00BC558D"/>
    <w:rsid w:val="00BD57AF"/>
    <w:rsid w:val="00C45D9C"/>
    <w:rsid w:val="00C83022"/>
    <w:rsid w:val="00CE389F"/>
    <w:rsid w:val="00D40B25"/>
    <w:rsid w:val="00D52788"/>
    <w:rsid w:val="00E027D4"/>
    <w:rsid w:val="00E07C3B"/>
    <w:rsid w:val="00E21B37"/>
    <w:rsid w:val="00E45B00"/>
    <w:rsid w:val="00E52D1C"/>
    <w:rsid w:val="00EA0874"/>
    <w:rsid w:val="00EE7FB8"/>
    <w:rsid w:val="00F43242"/>
    <w:rsid w:val="00F61E4F"/>
    <w:rsid w:val="00F9488D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44E021"/>
  <w15:chartTrackingRefBased/>
  <w15:docId w15:val="{155356FE-7B22-EA43-BD25-1ABE0413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6CA800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6CA800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6CA800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323948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4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p14153/Library/Containers/com.microsoft.Word/Data/Library/Application%20Support/Microsoft/Office/16.0/DTS/en-US%7b0F97867E-1420-5244-9779-6E1E83120599%7d/%7b96C8D456-BBAE-3A41-88DC-D9E3A9D392CD%7dtf10002088.dotx" TargetMode="External"/></Relationship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{96C8D456-BBAE-3A41-88DC-D9E3A9D392CD}tf10002088.dotx</Template>
  <TotalTime>52</TotalTime>
  <Pages>7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Thái. Nguyễn Quốc</dc:creator>
  <cp:keywords/>
  <dc:description/>
  <cp:lastModifiedBy>Thái. Nguyễn Quốc</cp:lastModifiedBy>
  <cp:revision>21</cp:revision>
  <dcterms:created xsi:type="dcterms:W3CDTF">2021-02-20T07:45:00Z</dcterms:created>
  <dcterms:modified xsi:type="dcterms:W3CDTF">2021-02-25T23:58:00Z</dcterms:modified>
</cp:coreProperties>
</file>