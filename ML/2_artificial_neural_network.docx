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Newsletter layout table"/>
      </w:tblPr>
      <w:tblGrid>
        <w:gridCol w:w="2070"/>
        <w:gridCol w:w="8730"/>
      </w:tblGrid>
      <w:tr w:rsidR="00E027D4" w:rsidRPr="00F61E4F" w14:paraId="2D4CF7DA" w14:textId="77777777" w:rsidTr="00E867A3">
        <w:trPr>
          <w:trHeight w:hRule="exact" w:val="2736"/>
        </w:trPr>
        <w:tc>
          <w:tcPr>
            <w:tcW w:w="2070" w:type="dxa"/>
            <w:tcMar>
              <w:left w:w="230" w:type="dxa"/>
              <w:bottom w:w="144" w:type="dxa"/>
              <w:right w:w="230" w:type="dxa"/>
            </w:tcMar>
            <w:vAlign w:val="bottom"/>
          </w:tcPr>
          <w:p w14:paraId="3F4C8EB4" w14:textId="5789D8FC" w:rsidR="00F61E4F" w:rsidRPr="00F61E4F" w:rsidRDefault="00F61E4F" w:rsidP="00F61E4F">
            <w:pPr>
              <w:pStyle w:val="Subtitle"/>
              <w:spacing w:line="276" w:lineRule="auto"/>
            </w:pPr>
          </w:p>
          <w:p w14:paraId="770B6BA0" w14:textId="381A9956" w:rsidR="00E027D4" w:rsidRPr="00F61E4F" w:rsidRDefault="007B0D9C" w:rsidP="00F61E4F">
            <w:pPr>
              <w:pStyle w:val="Date"/>
              <w:spacing w:line="276" w:lineRule="auto"/>
            </w:pPr>
            <w:r>
              <w:t>2021/03/01</w:t>
            </w:r>
          </w:p>
        </w:tc>
        <w:tc>
          <w:tcPr>
            <w:tcW w:w="8730" w:type="dxa"/>
            <w:shd w:val="clear" w:color="auto" w:fill="6CA800" w:themeFill="accent1"/>
            <w:tcMar>
              <w:left w:w="230" w:type="dxa"/>
              <w:bottom w:w="144" w:type="dxa"/>
              <w:right w:w="230" w:type="dxa"/>
            </w:tcMar>
            <w:vAlign w:val="bottom"/>
          </w:tcPr>
          <w:p w14:paraId="0C2CC9F8" w14:textId="379E319E" w:rsidR="00F61E4F" w:rsidRPr="00F61E4F" w:rsidRDefault="00172F32" w:rsidP="00E027D4">
            <w:pPr>
              <w:pStyle w:val="Title"/>
            </w:pPr>
            <w:r>
              <w:t>A</w:t>
            </w:r>
            <w:r w:rsidR="00835BDF" w:rsidRPr="00835BDF">
              <w:t xml:space="preserve">rtificial </w:t>
            </w:r>
            <w:r>
              <w:t>N</w:t>
            </w:r>
            <w:r w:rsidR="00835BDF" w:rsidRPr="00835BDF">
              <w:t xml:space="preserve">eural </w:t>
            </w:r>
            <w:r>
              <w:t>N</w:t>
            </w:r>
            <w:r w:rsidR="00835BDF" w:rsidRPr="00835BDF">
              <w:t>etwork (</w:t>
            </w:r>
            <w:r w:rsidR="0022129F">
              <w:t>ANN</w:t>
            </w:r>
            <w:r w:rsidR="00835BDF" w:rsidRPr="00835BDF">
              <w:t>)</w:t>
            </w:r>
          </w:p>
        </w:tc>
      </w:tr>
      <w:tr w:rsidR="00E027D4" w:rsidRPr="00F61E4F" w14:paraId="422E7EEA" w14:textId="77777777" w:rsidTr="00E867A3">
        <w:tc>
          <w:tcPr>
            <w:tcW w:w="2070" w:type="dxa"/>
            <w:tcMar>
              <w:top w:w="720" w:type="dxa"/>
              <w:left w:w="230" w:type="dxa"/>
              <w:right w:w="230" w:type="dxa"/>
            </w:tcMar>
          </w:tcPr>
          <w:p w14:paraId="7CCD27FB" w14:textId="50D2B1A8" w:rsidR="00E027D4" w:rsidRPr="007B0D9C" w:rsidRDefault="007B0D9C" w:rsidP="00F61E4F">
            <w:pPr>
              <w:pStyle w:val="Quote"/>
              <w:rPr>
                <w:b/>
                <w:bCs/>
                <w:i w:val="0"/>
                <w:iCs w:val="0"/>
              </w:rPr>
            </w:pPr>
            <w:r w:rsidRPr="007B0D9C">
              <w:rPr>
                <w:b/>
                <w:bCs/>
                <w:i w:val="0"/>
                <w:iCs w:val="0"/>
              </w:rPr>
              <w:t>Perceptron</w:t>
            </w:r>
          </w:p>
        </w:tc>
        <w:tc>
          <w:tcPr>
            <w:tcW w:w="8730" w:type="dxa"/>
            <w:tcMar>
              <w:top w:w="720" w:type="dxa"/>
            </w:tcMar>
          </w:tcPr>
          <w:p w14:paraId="332F7C9E" w14:textId="77777777" w:rsidR="006B7A95" w:rsidRDefault="00520056" w:rsidP="009332B2">
            <w:pPr>
              <w:spacing w:after="160" w:line="276" w:lineRule="auto"/>
            </w:pPr>
            <w:r>
              <w:t>The perceptron consists a single neuron with adjustable synaptic weights and a hard limiter</w:t>
            </w:r>
            <w:r w:rsidR="00E76B98">
              <w:t>.</w:t>
            </w:r>
          </w:p>
          <w:p w14:paraId="6C51F459" w14:textId="6EE75BF8" w:rsidR="000D56E5" w:rsidRDefault="0016085F" w:rsidP="009332B2">
            <w:pPr>
              <w:spacing w:after="160" w:line="276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B3087F" wp14:editId="47B8D205">
                      <wp:simplePos x="0" y="0"/>
                      <wp:positionH relativeFrom="column">
                        <wp:posOffset>696694</wp:posOffset>
                      </wp:positionH>
                      <wp:positionV relativeFrom="paragraph">
                        <wp:posOffset>239691</wp:posOffset>
                      </wp:positionV>
                      <wp:extent cx="213065" cy="310441"/>
                      <wp:effectExtent l="0" t="0" r="3175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065" cy="3104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C94EF4" w14:textId="4DF05C4B" w:rsidR="0016085F" w:rsidRDefault="0016085F">
                                  <w:r>
                                    <w:t>w1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B308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54.85pt;margin-top:18.85pt;width:16.8pt;height:24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" filled="f" stroked="f" strokeweight=".5pt">
                      <v:textbox inset=".72pt,,.72pt">
                        <w:txbxContent>
                          <w:p w14:paraId="54C94EF4" w14:textId="4DF05C4B" w:rsidR="0016085F" w:rsidRDefault="0016085F">
                            <w:r>
                              <w:t>w1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E256DC" wp14:editId="185DE47B">
                      <wp:simplePos x="0" y="0"/>
                      <wp:positionH relativeFrom="column">
                        <wp:posOffset>181992</wp:posOffset>
                      </wp:positionH>
                      <wp:positionV relativeFrom="paragraph">
                        <wp:posOffset>950552</wp:posOffset>
                      </wp:positionV>
                      <wp:extent cx="213064" cy="230819"/>
                      <wp:effectExtent l="0" t="0" r="3175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064" cy="2308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50B7C2" w14:textId="5303D0F0" w:rsidR="0016085F" w:rsidRDefault="0016085F">
                                  <w:proofErr w:type="spellStart"/>
                                  <w:r>
                                    <w:t>x</w:t>
                                  </w:r>
                                  <w:r w:rsidR="007B0401">
                                    <w:t>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E256DC" id="Text Box 12" o:spid="_x0000_s1027" type="#_x0000_t202" style="position:absolute;margin-left:14.35pt;margin-top:74.85pt;width:16.8pt;height:1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" filled="f" stroked="f" strokeweight=".5pt">
                      <v:textbox inset=".72pt,,.72pt">
                        <w:txbxContent>
                          <w:p w14:paraId="5B50B7C2" w14:textId="5303D0F0" w:rsidR="0016085F" w:rsidRDefault="0016085F">
                            <w:proofErr w:type="spellStart"/>
                            <w:r>
                              <w:t>x</w:t>
                            </w:r>
                            <w:r w:rsidR="007B0401">
                              <w:t>d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222E82" wp14:editId="65131447">
                      <wp:simplePos x="0" y="0"/>
                      <wp:positionH relativeFrom="column">
                        <wp:posOffset>181622</wp:posOffset>
                      </wp:positionH>
                      <wp:positionV relativeFrom="paragraph">
                        <wp:posOffset>142240</wp:posOffset>
                      </wp:positionV>
                      <wp:extent cx="204186" cy="213064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186" cy="2130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86765C" w14:textId="002164D6" w:rsidR="0016085F" w:rsidRDefault="0016085F">
                                  <w:r>
                                    <w:t>x1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222E82" id="Text Box 11" o:spid="_x0000_s1028" type="#_x0000_t202" style="position:absolute;margin-left:14.3pt;margin-top:11.2pt;width:16.1pt;height:16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" filled="f" stroked="f" strokeweight=".5pt">
                      <v:textbox inset=".72pt,,.72pt">
                        <w:txbxContent>
                          <w:p w14:paraId="4686765C" w14:textId="002164D6" w:rsidR="0016085F" w:rsidRDefault="0016085F">
                            <w:r>
                              <w:t>x1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FEA24EB" wp14:editId="27FDE094">
                      <wp:simplePos x="0" y="0"/>
                      <wp:positionH relativeFrom="column">
                        <wp:posOffset>2676525</wp:posOffset>
                      </wp:positionH>
                      <wp:positionV relativeFrom="paragraph">
                        <wp:posOffset>683149</wp:posOffset>
                      </wp:positionV>
                      <wp:extent cx="648070" cy="381635"/>
                      <wp:effectExtent l="0" t="0" r="12700" b="1206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8070" cy="3816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ED2DB3" w14:textId="6B2EB5A6" w:rsidR="000D56E5" w:rsidRDefault="000D56E5" w:rsidP="000D56E5">
                                  <w:pPr>
                                    <w:jc w:val="center"/>
                                  </w:pPr>
                                  <w:r>
                                    <w:t>activation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45720" rIns="9144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EA24EB" id="Rectangle 6" o:spid="_x0000_s1029" style="position:absolute;margin-left:210.75pt;margin-top:53.8pt;width:51.05pt;height:3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" fillcolor="white [3201]" strokecolor="#36c0ca [3206]" strokeweight="1pt">
                      <v:textbox inset=".72pt,,.72pt">
                        <w:txbxContent>
                          <w:p w14:paraId="70ED2DB3" w14:textId="6B2EB5A6" w:rsidR="000D56E5" w:rsidRDefault="000D56E5" w:rsidP="000D56E5">
                            <w:pPr>
                              <w:jc w:val="center"/>
                            </w:pPr>
                            <w:r>
                              <w:t>activation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220916" wp14:editId="519D601C">
                      <wp:simplePos x="0" y="0"/>
                      <wp:positionH relativeFrom="column">
                        <wp:posOffset>1868694</wp:posOffset>
                      </wp:positionH>
                      <wp:positionV relativeFrom="paragraph">
                        <wp:posOffset>877064</wp:posOffset>
                      </wp:positionV>
                      <wp:extent cx="807923" cy="0"/>
                      <wp:effectExtent l="0" t="63500" r="0" b="762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792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02A5A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147.15pt;margin-top:69.05pt;width:63.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" strokecolor="#6ca800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0F6AD5C" wp14:editId="1D7D03EA">
                      <wp:simplePos x="0" y="0"/>
                      <wp:positionH relativeFrom="column">
                        <wp:posOffset>395056</wp:posOffset>
                      </wp:positionH>
                      <wp:positionV relativeFrom="paragraph">
                        <wp:posOffset>877064</wp:posOffset>
                      </wp:positionV>
                      <wp:extent cx="1100455" cy="188898"/>
                      <wp:effectExtent l="0" t="50800" r="0" b="1460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0455" cy="1888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66187" id="Straight Arrow Connector 9" o:spid="_x0000_s1026" type="#_x0000_t32" style="position:absolute;margin-left:31.1pt;margin-top:69.05pt;width:86.65pt;height:14.85pt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" strokecolor="#6ca800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DFBE278" wp14:editId="600BF781">
                      <wp:simplePos x="0" y="0"/>
                      <wp:positionH relativeFrom="column">
                        <wp:posOffset>395055</wp:posOffset>
                      </wp:positionH>
                      <wp:positionV relativeFrom="paragraph">
                        <wp:posOffset>293604</wp:posOffset>
                      </wp:positionV>
                      <wp:extent cx="1100831" cy="452761"/>
                      <wp:effectExtent l="0" t="0" r="42545" b="4254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0831" cy="4527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BFD8E6" id="Straight Arrow Connector 7" o:spid="_x0000_s1026" type="#_x0000_t32" style="position:absolute;margin-left:31.1pt;margin-top:23.1pt;width:86.7pt;height:35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" strokecolor="#6ca800 [3204]" strokeweight=".5pt">
                      <v:stroke endarrow="block" joinstyle="miter"/>
                    </v:shape>
                  </w:pict>
                </mc:Fallback>
              </mc:AlternateContent>
            </w:r>
            <w:r w:rsidR="000D56E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751AC1D" wp14:editId="4623055A">
                      <wp:simplePos x="0" y="0"/>
                      <wp:positionH relativeFrom="column">
                        <wp:posOffset>1450888</wp:posOffset>
                      </wp:positionH>
                      <wp:positionV relativeFrom="paragraph">
                        <wp:posOffset>639241</wp:posOffset>
                      </wp:positionV>
                      <wp:extent cx="417251" cy="381740"/>
                      <wp:effectExtent l="0" t="0" r="14605" b="1206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7251" cy="381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021172" w14:textId="10D1667D" w:rsidR="000D56E5" w:rsidRPr="000D56E5" w:rsidRDefault="000D56E5" w:rsidP="000D56E5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Σ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45720" rIns="9144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51AC1D" id="Oval 1" o:spid="_x0000_s1030" style="position:absolute;margin-left:114.25pt;margin-top:50.35pt;width:32.85pt;height:3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" fillcolor="white [3201]" strokecolor="#36c0ca [3206]" strokeweight="1pt">
                      <v:stroke joinstyle="miter"/>
                      <v:textbox inset=".72pt,,.72pt">
                        <w:txbxContent>
                          <w:p w14:paraId="00021172" w14:textId="10D1667D" w:rsidR="000D56E5" w:rsidRPr="000D56E5" w:rsidRDefault="000D56E5" w:rsidP="000D56E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Σ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07BE6F62" w14:textId="77777777" w:rsidR="0016085F" w:rsidRPr="0016085F" w:rsidRDefault="0016085F" w:rsidP="0016085F"/>
          <w:p w14:paraId="03F31A82" w14:textId="47B681B5" w:rsidR="0016085F" w:rsidRPr="0016085F" w:rsidRDefault="007B0401" w:rsidP="0016085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9ADCD0" wp14:editId="48912057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101185</wp:posOffset>
                      </wp:positionV>
                      <wp:extent cx="274869" cy="260588"/>
                      <wp:effectExtent l="0" t="0" r="508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869" cy="2605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E02D67" w14:textId="0313529C" w:rsidR="007B0401" w:rsidRDefault="007B0401">
                                  <w:proofErr w:type="spellStart"/>
                                  <w:r>
                                    <w:t>wi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9ADCD0" id="Text Box 20" o:spid="_x0000_s1031" type="#_x0000_t202" style="position:absolute;margin-left:49.95pt;margin-top:7.95pt;width:21.65pt;height:20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" filled="f" stroked="f" strokeweight=".5pt">
                      <v:textbox inset=".72pt,,.72pt">
                        <w:txbxContent>
                          <w:p w14:paraId="1CE02D67" w14:textId="0313529C" w:rsidR="007B0401" w:rsidRDefault="007B0401">
                            <w:proofErr w:type="spellStart"/>
                            <w:r>
                              <w:t>wi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7C63F4" wp14:editId="029290DC">
                      <wp:simplePos x="0" y="0"/>
                      <wp:positionH relativeFrom="column">
                        <wp:posOffset>181992</wp:posOffset>
                      </wp:positionH>
                      <wp:positionV relativeFrom="paragraph">
                        <wp:posOffset>135132</wp:posOffset>
                      </wp:positionV>
                      <wp:extent cx="202701" cy="248574"/>
                      <wp:effectExtent l="0" t="0" r="635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701" cy="2485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1F4786" w14:textId="641FBA7C" w:rsidR="007B0401" w:rsidRDefault="007B0401">
                                  <w:r>
                                    <w:t>xi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7C63F4" id="Text Box 19" o:spid="_x0000_s1032" type="#_x0000_t202" style="position:absolute;margin-left:14.35pt;margin-top:10.65pt;width:15.95pt;height:1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" filled="f" stroked="f" strokeweight=".5pt">
                      <v:textbox inset=".72pt,,.72pt">
                        <w:txbxContent>
                          <w:p w14:paraId="531F4786" w14:textId="641FBA7C" w:rsidR="007B0401" w:rsidRDefault="007B0401">
                            <w:r>
                              <w:t>xi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6D4EA07" w14:textId="16E66C88" w:rsidR="0016085F" w:rsidRPr="0016085F" w:rsidRDefault="007B0401" w:rsidP="0016085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CDD0BF9" wp14:editId="4BCC06F0">
                      <wp:simplePos x="0" y="0"/>
                      <wp:positionH relativeFrom="column">
                        <wp:posOffset>386179</wp:posOffset>
                      </wp:positionH>
                      <wp:positionV relativeFrom="paragraph">
                        <wp:posOffset>121014</wp:posOffset>
                      </wp:positionV>
                      <wp:extent cx="1109345" cy="116642"/>
                      <wp:effectExtent l="0" t="0" r="46355" b="6159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9345" cy="1166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9327FE" id="Straight Arrow Connector 18" o:spid="_x0000_s1026" type="#_x0000_t32" style="position:absolute;margin-left:30.4pt;margin-top:9.55pt;width:87.35pt;height: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" strokecolor="#6ca800 [3204]" strokeweight=".5pt">
                      <v:stroke endarrow="block" joinstyle="miter"/>
                    </v:shape>
                  </w:pict>
                </mc:Fallback>
              </mc:AlternateContent>
            </w:r>
            <w:r w:rsidR="005904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04C2F8" wp14:editId="6D32F5CF">
                      <wp:simplePos x="0" y="0"/>
                      <wp:positionH relativeFrom="column">
                        <wp:posOffset>1957526</wp:posOffset>
                      </wp:positionH>
                      <wp:positionV relativeFrom="paragraph">
                        <wp:posOffset>77859</wp:posOffset>
                      </wp:positionV>
                      <wp:extent cx="248285" cy="236794"/>
                      <wp:effectExtent l="0" t="0" r="5715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285" cy="23679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48486" w14:textId="3B4E4A0B" w:rsidR="00590443" w:rsidRDefault="00590443">
                                  <w:r>
                                    <w:t>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4C2F8" id="Text Box 17" o:spid="_x0000_s1033" type="#_x0000_t202" style="position:absolute;margin-left:154.15pt;margin-top:6.15pt;width:19.55pt;height:18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" filled="f" stroked="f" strokeweight=".5pt">
                      <v:textbox inset=".72pt,,.72pt">
                        <w:txbxContent>
                          <w:p w14:paraId="45848486" w14:textId="3B4E4A0B" w:rsidR="00590443" w:rsidRDefault="00590443">
                            <w:r>
                              <w:t>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3F780BD" w14:textId="3CC029C9" w:rsidR="0016085F" w:rsidRDefault="007B0401" w:rsidP="0016085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55AA4FC" wp14:editId="570D0820">
                      <wp:simplePos x="0" y="0"/>
                      <wp:positionH relativeFrom="column">
                        <wp:posOffset>687070</wp:posOffset>
                      </wp:positionH>
                      <wp:positionV relativeFrom="paragraph">
                        <wp:posOffset>91440</wp:posOffset>
                      </wp:positionV>
                      <wp:extent cx="283845" cy="265430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845" cy="265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B9BB02" w14:textId="785CB6BA" w:rsidR="0016085F" w:rsidRDefault="0016085F">
                                  <w:r>
                                    <w:t>w</w:t>
                                  </w:r>
                                  <w:r w:rsidR="007B0401"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5AA4FC" id="Text Box 14" o:spid="_x0000_s1034" type="#_x0000_t202" style="position:absolute;margin-left:54.1pt;margin-top:7.2pt;width:22.35pt;height:20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" filled="f" stroked="f" strokeweight=".5pt">
                      <v:textbox inset=".72pt,,.72pt">
                        <w:txbxContent>
                          <w:p w14:paraId="3CB9BB02" w14:textId="785CB6BA" w:rsidR="0016085F" w:rsidRDefault="0016085F">
                            <w:r>
                              <w:t>w</w:t>
                            </w:r>
                            <w:r w:rsidR="007B0401"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085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FA51015" wp14:editId="29FD8C44">
                      <wp:simplePos x="0" y="0"/>
                      <wp:positionH relativeFrom="column">
                        <wp:posOffset>3999390</wp:posOffset>
                      </wp:positionH>
                      <wp:positionV relativeFrom="paragraph">
                        <wp:posOffset>91606</wp:posOffset>
                      </wp:positionV>
                      <wp:extent cx="221942" cy="319597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1942" cy="3195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CE6981" w14:textId="3B3D382C" w:rsidR="0016085F" w:rsidRPr="00590443" w:rsidRDefault="0016085F">
                                  <w:r w:rsidRPr="00590443"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51015" id="Text Box 16" o:spid="_x0000_s1035" type="#_x0000_t202" style="position:absolute;margin-left:314.9pt;margin-top:7.2pt;width:17.5pt;height:2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" filled="f" stroked="f" strokeweight=".5pt">
                      <v:textbox inset=".72pt,,.72pt">
                        <w:txbxContent>
                          <w:p w14:paraId="01CE6981" w14:textId="3B3D382C" w:rsidR="0016085F" w:rsidRPr="00590443" w:rsidRDefault="0016085F">
                            <w:r w:rsidRPr="00590443"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BDB02E6" w14:textId="73CC5FB0" w:rsidR="0016085F" w:rsidRPr="0016085F" w:rsidRDefault="0016085F" w:rsidP="0016085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27FD3C9" wp14:editId="7EFAE1F8">
                      <wp:simplePos x="0" y="0"/>
                      <wp:positionH relativeFrom="column">
                        <wp:posOffset>3324317</wp:posOffset>
                      </wp:positionH>
                      <wp:positionV relativeFrom="paragraph">
                        <wp:posOffset>26812</wp:posOffset>
                      </wp:positionV>
                      <wp:extent cx="586297" cy="0"/>
                      <wp:effectExtent l="0" t="63500" r="0" b="762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29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2F5E4B" id="Straight Arrow Connector 15" o:spid="_x0000_s1026" type="#_x0000_t32" style="position:absolute;margin-left:261.75pt;margin-top:2.1pt;width:46.1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" strokecolor="#6ca800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48E105F" w14:textId="77777777" w:rsidR="0016085F" w:rsidRDefault="0016085F" w:rsidP="0016085F"/>
          <w:p w14:paraId="43830688" w14:textId="77777777" w:rsidR="0016085F" w:rsidRDefault="0016085F" w:rsidP="0016085F"/>
          <w:p w14:paraId="0A62C028" w14:textId="77777777" w:rsidR="0016085F" w:rsidRDefault="0016085F" w:rsidP="0016085F"/>
          <w:p w14:paraId="56DF5B5B" w14:textId="77777777" w:rsidR="0016085F" w:rsidRDefault="0016085F" w:rsidP="0016085F">
            <w:r>
              <w:t>Notation:</w:t>
            </w:r>
          </w:p>
          <w:p w14:paraId="5805A025" w14:textId="77777777" w:rsidR="0016085F" w:rsidRPr="00590443" w:rsidRDefault="0016085F" w:rsidP="0016085F">
            <w:pPr>
              <w:rPr>
                <w:rFonts w:eastAsiaTheme="minorEastAsia"/>
              </w:rPr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 = 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x3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 x ∈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oMath>
            <w:r>
              <w:rPr>
                <w:rFonts w:eastAsiaTheme="minorEastAsia"/>
              </w:rPr>
              <w:t xml:space="preserve">     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 = 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w1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w2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w3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wd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 w ∈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oMath>
          </w:p>
          <w:p w14:paraId="5353FE87" w14:textId="77777777" w:rsidR="00590443" w:rsidRPr="00590443" w:rsidRDefault="00590443" w:rsidP="00590443">
            <w:pPr>
              <w:rPr>
                <w:rFonts w:eastAsiaTheme="minorEastAsia"/>
              </w:rPr>
            </w:pPr>
          </w:p>
          <w:p w14:paraId="552C4392" w14:textId="77777777" w:rsidR="00590443" w:rsidRPr="00590443" w:rsidRDefault="00590443" w:rsidP="00590443">
            <w:pPr>
              <w:rPr>
                <w:rFonts w:eastAsiaTheme="minorEastAsia"/>
              </w:rPr>
            </w:pPr>
          </w:p>
          <w:p w14:paraId="0E592072" w14:textId="77777777" w:rsidR="00590443" w:rsidRDefault="00590443" w:rsidP="00590443">
            <w:pPr>
              <w:rPr>
                <w:rFonts w:eastAsiaTheme="minorEastAsia"/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z 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x = 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=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+ ... +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oMath>
            <w:r>
              <w:rPr>
                <w:rFonts w:eastAsiaTheme="minorEastAsia"/>
                <w:iCs/>
              </w:rPr>
              <w:t xml:space="preserve"> </w:t>
            </w:r>
          </w:p>
          <w:p w14:paraId="38C099E9" w14:textId="752B1771" w:rsidR="00590443" w:rsidRPr="00590443" w:rsidRDefault="00590443" w:rsidP="0059044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 = activation function(z)</m:t>
                </m:r>
              </m:oMath>
            </m:oMathPara>
          </w:p>
          <w:p w14:paraId="112F4935" w14:textId="77777777" w:rsidR="00590443" w:rsidRPr="00590443" w:rsidRDefault="00590443" w:rsidP="00590443">
            <w:pPr>
              <w:rPr>
                <w:rFonts w:eastAsiaTheme="minorEastAsia"/>
              </w:rPr>
            </w:pPr>
          </w:p>
          <w:p w14:paraId="4CEB2D06" w14:textId="77777777" w:rsidR="00590443" w:rsidRDefault="00590443" w:rsidP="00590443">
            <w:pPr>
              <w:pStyle w:val="Heading1"/>
              <w:outlineLvl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Some activation </w:t>
            </w:r>
            <w:proofErr w:type="gramStart"/>
            <w:r>
              <w:rPr>
                <w:rFonts w:eastAsiaTheme="minorEastAsia"/>
              </w:rPr>
              <w:t>function</w:t>
            </w:r>
            <w:proofErr w:type="gramEnd"/>
          </w:p>
          <w:p w14:paraId="6D1A82B3" w14:textId="77777777" w:rsidR="00590443" w:rsidRDefault="00590443" w:rsidP="00590443">
            <w:r>
              <w:t>Step function:</w:t>
            </w:r>
          </w:p>
          <w:p w14:paraId="3A65BA71" w14:textId="39F7144D" w:rsidR="00590443" w:rsidRPr="00310FFF" w:rsidRDefault="00590443" w:rsidP="0059044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 =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  &amp;x&lt;0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1,  &amp;x≥0</m:t>
                        </m:r>
                      </m:e>
                    </m:eqArr>
                  </m:e>
                </m:d>
              </m:oMath>
            </m:oMathPara>
          </w:p>
          <w:p w14:paraId="56D2A09E" w14:textId="77777777" w:rsidR="00310FFF" w:rsidRPr="00590443" w:rsidRDefault="00310FFF" w:rsidP="00590443">
            <w:pPr>
              <w:rPr>
                <w:rFonts w:eastAsiaTheme="minorEastAsia"/>
              </w:rPr>
            </w:pPr>
          </w:p>
          <w:p w14:paraId="2F170D92" w14:textId="77777777" w:rsidR="003A3C15" w:rsidRDefault="00310FFF" w:rsidP="00590443">
            <w:pPr>
              <w:rPr>
                <w:rFonts w:eastAsiaTheme="minorEastAsia"/>
              </w:rPr>
            </w:pPr>
            <w:r w:rsidRPr="00310FFF">
              <w:rPr>
                <w:rFonts w:eastAsiaTheme="minorEastAsia"/>
              </w:rPr>
              <w:drawing>
                <wp:inline distT="0" distB="0" distL="0" distR="0" wp14:anchorId="06E3AB80" wp14:editId="71252B32">
                  <wp:extent cx="2836334" cy="2249506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751" cy="2272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60FCF" w14:textId="30FB2DC1" w:rsidR="00590443" w:rsidRDefault="00590443" w:rsidP="00590443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lastRenderedPageBreak/>
              <w:t>Sigmod</w:t>
            </w:r>
            <w:proofErr w:type="spellEnd"/>
            <w:r>
              <w:rPr>
                <w:rFonts w:eastAsiaTheme="minorEastAsia"/>
              </w:rPr>
              <w:t xml:space="preserve"> function</w:t>
            </w:r>
          </w:p>
          <w:p w14:paraId="163B188F" w14:textId="159C9AB4" w:rsidR="00590443" w:rsidRPr="002B5643" w:rsidRDefault="00E44227" w:rsidP="0059044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 =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 x</m:t>
                        </m:r>
                      </m:sup>
                    </m:sSup>
                  </m:den>
                </m:f>
              </m:oMath>
            </m:oMathPara>
          </w:p>
          <w:p w14:paraId="1979E9C9" w14:textId="56BD5649" w:rsidR="003A3C15" w:rsidRPr="003A3C15" w:rsidRDefault="002B5643" w:rsidP="00590443">
            <w:pPr>
              <w:rPr>
                <w:rFonts w:eastAsiaTheme="minorEastAsia"/>
              </w:rPr>
            </w:pPr>
            <w:r w:rsidRPr="002B5643">
              <w:rPr>
                <w:rFonts w:eastAsiaTheme="minorEastAsia"/>
              </w:rPr>
              <w:drawing>
                <wp:inline distT="0" distB="0" distL="0" distR="0" wp14:anchorId="38FFCE43" wp14:editId="34D89139">
                  <wp:extent cx="3183467" cy="2191517"/>
                  <wp:effectExtent l="0" t="0" r="4445" b="5715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262" cy="2194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D8013C" w14:textId="77777777" w:rsidR="003A3C15" w:rsidRPr="003A3C15" w:rsidRDefault="003A3C15" w:rsidP="00590443">
            <w:pPr>
              <w:rPr>
                <w:rFonts w:eastAsiaTheme="minorEastAsia"/>
                <w:lang w:val="vi-VN"/>
              </w:rPr>
            </w:pPr>
          </w:p>
          <w:p w14:paraId="34CAFA20" w14:textId="29704D9E" w:rsidR="00E44227" w:rsidRDefault="00E44227" w:rsidP="00E44227">
            <w:pPr>
              <w:pStyle w:val="Heading1"/>
              <w:outlineLvl w:val="0"/>
            </w:pPr>
            <w:r>
              <w:t>Perceptron learning rule</w:t>
            </w:r>
          </w:p>
          <w:p w14:paraId="4D986FC1" w14:textId="3EC7830A" w:rsidR="007B0401" w:rsidRDefault="007B0401" w:rsidP="007B0401">
            <w:r>
              <w:t>Notation:</w:t>
            </w:r>
          </w:p>
          <w:p w14:paraId="06FAF280" w14:textId="7BF86593" w:rsidR="007B0401" w:rsidRDefault="007B0401" w:rsidP="007B0401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eastAsiaTheme="minorEastAsia"/>
              </w:rPr>
              <w:t xml:space="preserve"> : learning rate</w:t>
            </w:r>
          </w:p>
          <w:p w14:paraId="035DAB7F" w14:textId="734A5865" w:rsidR="00C9682C" w:rsidRDefault="00C9682C" w:rsidP="007B0401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θ</m:t>
              </m:r>
            </m:oMath>
            <w:r>
              <w:rPr>
                <w:rFonts w:eastAsiaTheme="minorEastAsia"/>
              </w:rPr>
              <w:t xml:space="preserve"> : Threshold/Bias</w:t>
            </w:r>
          </w:p>
          <w:p w14:paraId="062E1128" w14:textId="775B39B8" w:rsidR="00A13F59" w:rsidRPr="00A13F59" w:rsidRDefault="00A13F59" w:rsidP="00A13F59">
            <w:pPr>
              <w:tabs>
                <w:tab w:val="left" w:pos="1063"/>
              </w:tabs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X</w:t>
            </w:r>
            <w:r>
              <w:rPr>
                <w:rFonts w:eastAsiaTheme="minorEastAsia"/>
                <w:vertAlign w:val="superscript"/>
              </w:rPr>
              <w:t>n</w:t>
            </w:r>
            <w:proofErr w:type="spellEnd"/>
            <w:r>
              <w:rPr>
                <w:rFonts w:eastAsiaTheme="minorEastAsia"/>
                <w:vertAlign w:val="superscript"/>
              </w:rPr>
              <w:t xml:space="preserve"> x d</w:t>
            </w:r>
            <w:r>
              <w:rPr>
                <w:rFonts w:eastAsiaTheme="minorEastAsia"/>
              </w:rPr>
              <w:t>: train data set with n row, each row is vector d-</w:t>
            </w:r>
            <w:r>
              <w:t xml:space="preserve"> </w:t>
            </w:r>
            <w:r w:rsidRPr="00A13F59">
              <w:rPr>
                <w:rFonts w:eastAsiaTheme="minorEastAsia"/>
              </w:rPr>
              <w:t>dimensional</w:t>
            </w:r>
          </w:p>
          <w:p w14:paraId="52DD2BF9" w14:textId="77777777" w:rsidR="00A13F59" w:rsidRPr="00A13F59" w:rsidRDefault="00A13F59" w:rsidP="00A13F59">
            <w:pPr>
              <w:tabs>
                <w:tab w:val="left" w:pos="1063"/>
              </w:tabs>
              <w:rPr>
                <w:rFonts w:eastAsiaTheme="minorEastAsia"/>
                <w:vertAlign w:val="superscript"/>
              </w:rPr>
            </w:pPr>
          </w:p>
          <w:p w14:paraId="49C848A8" w14:textId="2F27576B" w:rsidR="007B0401" w:rsidRDefault="00A13F59" w:rsidP="007B0401">
            <w:r>
              <w:t>Each row of dataset we will do 3 step</w:t>
            </w:r>
            <w:r w:rsidR="00D2766F">
              <w:t>s</w:t>
            </w:r>
            <w:r>
              <w:t xml:space="preserve"> as below:</w:t>
            </w:r>
          </w:p>
          <w:p w14:paraId="267C19FD" w14:textId="01FDD0D0" w:rsidR="00A13F59" w:rsidRDefault="00A13F59" w:rsidP="007B0401"/>
          <w:p w14:paraId="01405D22" w14:textId="77777777" w:rsidR="00A13F59" w:rsidRDefault="00A13F59" w:rsidP="007B0401"/>
          <w:p w14:paraId="7A1F58DA" w14:textId="77777777" w:rsidR="00A13F59" w:rsidRDefault="00A13F59" w:rsidP="006523BE"/>
          <w:p w14:paraId="571C5981" w14:textId="1D41A338" w:rsidR="006523BE" w:rsidRPr="007B0401" w:rsidRDefault="006523BE" w:rsidP="006523BE">
            <w:r w:rsidRPr="00E81312">
              <w:rPr>
                <w:rStyle w:val="Heading2Char"/>
              </w:rPr>
              <w:t>Step 1</w:t>
            </w:r>
            <w:r w:rsidRPr="007B0401">
              <w:t>: initialization</w:t>
            </w:r>
          </w:p>
          <w:p w14:paraId="07E4F4E1" w14:textId="77777777" w:rsidR="00A13F59" w:rsidRDefault="006523BE" w:rsidP="006523BE">
            <w:pPr>
              <w:rPr>
                <w:rFonts w:eastAsiaTheme="minorEastAsia"/>
              </w:rPr>
            </w:pPr>
            <w:r w:rsidRPr="007B0401">
              <w:t xml:space="preserve">Initial weights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/ {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∈ [-0.5, 0.5] }</m:t>
              </m:r>
            </m:oMath>
          </w:p>
          <w:p w14:paraId="0E0F4E3C" w14:textId="7AD0F477" w:rsidR="006523BE" w:rsidRDefault="006523BE" w:rsidP="006523BE">
            <w:pPr>
              <w:rPr>
                <w:rFonts w:eastAsiaTheme="minorEastAsia"/>
              </w:rPr>
            </w:pPr>
            <w:r w:rsidRPr="007B0401">
              <w:rPr>
                <w:rFonts w:eastAsiaTheme="minorEastAsia"/>
              </w:rPr>
              <w:t>Initial</w:t>
            </w:r>
            <w:r w:rsidR="00E81312">
              <w:rPr>
                <w:rFonts w:eastAsiaTheme="minorEastAsia"/>
              </w:rPr>
              <w:t xml:space="preserve"> bias</w:t>
            </w:r>
            <w:r w:rsidRPr="007B0401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 ∈ [-0.5, 0.5]</m:t>
              </m:r>
            </m:oMath>
          </w:p>
          <w:p w14:paraId="3D3F71B7" w14:textId="2B7972B9" w:rsidR="00E81312" w:rsidRPr="007B0401" w:rsidRDefault="00E81312" w:rsidP="006523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Initial </w:t>
            </w:r>
            <m:oMath>
              <m:r>
                <w:rPr>
                  <w:rFonts w:ascii="Cambria Math" w:hAnsi="Cambria Math"/>
                </w:rPr>
                <m:t xml:space="preserve">α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 [0, 1]</m:t>
              </m:r>
            </m:oMath>
          </w:p>
          <w:p w14:paraId="586C03C5" w14:textId="77777777" w:rsidR="00E81312" w:rsidRDefault="00E81312" w:rsidP="006523BE">
            <w:pPr>
              <w:rPr>
                <w:rStyle w:val="Heading2Char"/>
              </w:rPr>
            </w:pPr>
          </w:p>
          <w:p w14:paraId="1294FF73" w14:textId="251958AF" w:rsidR="006523BE" w:rsidRPr="007B0401" w:rsidRDefault="006523BE" w:rsidP="006523BE">
            <w:pPr>
              <w:rPr>
                <w:rFonts w:eastAsiaTheme="minorEastAsia"/>
              </w:rPr>
            </w:pPr>
            <w:r w:rsidRPr="00E81312">
              <w:rPr>
                <w:rStyle w:val="Heading2Char"/>
              </w:rPr>
              <w:t>Step 2</w:t>
            </w:r>
            <w:r w:rsidRPr="007B0401">
              <w:rPr>
                <w:rFonts w:eastAsiaTheme="minorEastAsia"/>
              </w:rPr>
              <w:t>: Activation</w:t>
            </w:r>
          </w:p>
          <w:p w14:paraId="632BE522" w14:textId="205BC745" w:rsidR="006523BE" w:rsidRPr="007B0401" w:rsidRDefault="007B0401" w:rsidP="006523BE">
            <w:pPr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z =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x = 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- θ =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+ ... 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 xml:space="preserve"> - θ</m:t>
              </m:r>
            </m:oMath>
            <w:r w:rsidR="006523BE" w:rsidRPr="007B0401">
              <w:rPr>
                <w:rFonts w:eastAsiaTheme="minorEastAsia"/>
              </w:rPr>
              <w:t xml:space="preserve"> </w:t>
            </w:r>
          </w:p>
          <w:p w14:paraId="6D3348AE" w14:textId="0C097252" w:rsidR="006523BE" w:rsidRPr="00E81312" w:rsidRDefault="007B0401" w:rsidP="006523B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y = activation function(z)</m:t>
                </m:r>
              </m:oMath>
            </m:oMathPara>
          </w:p>
          <w:p w14:paraId="61737340" w14:textId="77777777" w:rsidR="00E81312" w:rsidRPr="007B0401" w:rsidRDefault="00E81312" w:rsidP="006523BE">
            <w:pPr>
              <w:rPr>
                <w:rFonts w:eastAsiaTheme="minorEastAsia"/>
              </w:rPr>
            </w:pPr>
          </w:p>
          <w:p w14:paraId="19F32B23" w14:textId="20CAA56C" w:rsidR="007B0401" w:rsidRPr="007B0401" w:rsidRDefault="006523BE" w:rsidP="006523BE">
            <w:pPr>
              <w:rPr>
                <w:rFonts w:eastAsiaTheme="minorEastAsia"/>
              </w:rPr>
            </w:pPr>
            <w:r w:rsidRPr="00E81312">
              <w:rPr>
                <w:rStyle w:val="Heading2Char"/>
              </w:rPr>
              <w:t>Step 3</w:t>
            </w:r>
            <w:r w:rsidRPr="007B0401">
              <w:rPr>
                <w:rFonts w:eastAsiaTheme="minorEastAsia"/>
              </w:rPr>
              <w:t>: Weight update</w:t>
            </w:r>
          </w:p>
          <w:p w14:paraId="5ECDAF50" w14:textId="135167FC" w:rsidR="006523BE" w:rsidRDefault="007B0401" w:rsidP="006523BE">
            <w:pPr>
              <w:rPr>
                <w:rFonts w:eastAsiaTheme="minorEastAsia"/>
              </w:rPr>
            </w:pPr>
            <w:r w:rsidRPr="007B0401">
              <w:rPr>
                <w:rFonts w:eastAsiaTheme="minorEastAsia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new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= 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new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/ { 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i-new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i-old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+ α * (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desired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- y) * 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}</m:t>
              </m:r>
            </m:oMath>
          </w:p>
          <w:p w14:paraId="350EE64B" w14:textId="17A5AA7C" w:rsidR="00D2766F" w:rsidRDefault="00D2766F" w:rsidP="006523BE">
            <w:pPr>
              <w:rPr>
                <w:rFonts w:eastAsiaTheme="minorEastAsia"/>
              </w:rPr>
            </w:pPr>
          </w:p>
          <w:p w14:paraId="498A055A" w14:textId="12053FEF" w:rsidR="00D2766F" w:rsidRDefault="00D2766F" w:rsidP="006523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Go to next row</w:t>
            </w:r>
          </w:p>
          <w:p w14:paraId="6E72778F" w14:textId="38618A95" w:rsidR="002A427A" w:rsidRDefault="002A427A" w:rsidP="006523BE">
            <w:pPr>
              <w:rPr>
                <w:rFonts w:eastAsiaTheme="minorEastAsia"/>
              </w:rPr>
            </w:pPr>
          </w:p>
          <w:p w14:paraId="110E43AF" w14:textId="2E21BA82" w:rsidR="002A427A" w:rsidRDefault="002A427A" w:rsidP="002A427A">
            <w:pPr>
              <w:pStyle w:val="Heading1"/>
              <w:outlineLvl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Example: </w:t>
            </w:r>
            <w:proofErr w:type="spellStart"/>
            <w:r>
              <w:rPr>
                <w:rFonts w:eastAsiaTheme="minorEastAsia"/>
              </w:rPr>
              <w:t>Traing</w:t>
            </w:r>
            <w:proofErr w:type="spellEnd"/>
            <w:r>
              <w:rPr>
                <w:rFonts w:eastAsiaTheme="minorEastAsia"/>
              </w:rPr>
              <w:t xml:space="preserve"> AND gate</w:t>
            </w:r>
          </w:p>
          <w:p w14:paraId="5EFCDA1A" w14:textId="69796CDA" w:rsidR="002A427A" w:rsidRDefault="002A427A" w:rsidP="006523BE">
            <w:pPr>
              <w:rPr>
                <w:rFonts w:eastAsiaTheme="minorEastAsia"/>
              </w:rPr>
            </w:pPr>
            <w:r w:rsidRPr="002A427A">
              <w:rPr>
                <w:rFonts w:eastAsiaTheme="minorEastAsia"/>
                <w:noProof/>
              </w:rPr>
              <w:drawing>
                <wp:inline distT="0" distB="0" distL="0" distR="0" wp14:anchorId="7251CBD2" wp14:editId="79BBDC0E">
                  <wp:extent cx="1864311" cy="1051735"/>
                  <wp:effectExtent l="0" t="0" r="3175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683" cy="1060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D24DB7" w14:textId="023DD118" w:rsidR="00FA078C" w:rsidRDefault="00FA078C" w:rsidP="006523BE">
            <w:pPr>
              <w:rPr>
                <w:rFonts w:eastAsiaTheme="minorEastAsia"/>
              </w:rPr>
            </w:pPr>
          </w:p>
          <w:p w14:paraId="188B4808" w14:textId="0FF052E1" w:rsidR="007F41DA" w:rsidRDefault="007F41DA" w:rsidP="006523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Bias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oMath>
            <w:r>
              <w:rPr>
                <w:rFonts w:eastAsiaTheme="minorEastAsia"/>
              </w:rPr>
              <w:t xml:space="preserve"> = </w:t>
            </w:r>
            <w:r w:rsidR="00994A8E">
              <w:rPr>
                <w:rFonts w:eastAsiaTheme="minorEastAsia"/>
              </w:rPr>
              <w:t>0.2</w:t>
            </w:r>
          </w:p>
          <w:p w14:paraId="55DD7399" w14:textId="37BE83B5" w:rsidR="007F41DA" w:rsidRDefault="007F41DA" w:rsidP="006523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Learning rate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eastAsiaTheme="minorEastAsia"/>
              </w:rPr>
              <w:t xml:space="preserve"> = 0.1</w:t>
            </w:r>
          </w:p>
          <w:p w14:paraId="5C617A7D" w14:textId="77777777" w:rsidR="00FA078C" w:rsidRDefault="00FA078C" w:rsidP="006523BE">
            <w:pPr>
              <w:rPr>
                <w:rFonts w:eastAsiaTheme="minorEastAsia"/>
              </w:rPr>
            </w:pPr>
          </w:p>
          <w:tbl>
            <w:tblPr>
              <w:tblStyle w:val="GridTable4-Accent3"/>
              <w:tblW w:w="8899" w:type="dxa"/>
              <w:tblLayout w:type="fixed"/>
              <w:tblLook w:val="04A0" w:firstRow="1" w:lastRow="0" w:firstColumn="1" w:lastColumn="0" w:noHBand="0" w:noVBand="1"/>
            </w:tblPr>
            <w:tblGrid>
              <w:gridCol w:w="444"/>
              <w:gridCol w:w="540"/>
              <w:gridCol w:w="810"/>
              <w:gridCol w:w="541"/>
              <w:gridCol w:w="631"/>
              <w:gridCol w:w="1350"/>
              <w:gridCol w:w="1260"/>
              <w:gridCol w:w="1710"/>
              <w:gridCol w:w="1613"/>
            </w:tblGrid>
            <w:tr w:rsidR="00E867A3" w14:paraId="23449BAD" w14:textId="77777777" w:rsidTr="002A46C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4" w:type="dxa"/>
                </w:tcPr>
                <w:p w14:paraId="4895DEF4" w14:textId="3C60AC62" w:rsidR="00E867A3" w:rsidRDefault="00E867A3" w:rsidP="006523BE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x1</w:t>
                  </w:r>
                </w:p>
              </w:tc>
              <w:tc>
                <w:tcPr>
                  <w:tcW w:w="540" w:type="dxa"/>
                </w:tcPr>
                <w:p w14:paraId="38971786" w14:textId="2668A570" w:rsidR="00E867A3" w:rsidRDefault="00E867A3" w:rsidP="006523B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x2</w:t>
                  </w:r>
                </w:p>
              </w:tc>
              <w:tc>
                <w:tcPr>
                  <w:tcW w:w="810" w:type="dxa"/>
                </w:tcPr>
                <w:p w14:paraId="176E4434" w14:textId="5F41F604" w:rsidR="00E867A3" w:rsidRPr="002A427A" w:rsidRDefault="00E867A3" w:rsidP="006523B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vertAlign w:val="subscript"/>
                    </w:rPr>
                  </w:pPr>
                  <w:proofErr w:type="spellStart"/>
                  <w:r>
                    <w:rPr>
                      <w:rFonts w:eastAsiaTheme="minorEastAsia"/>
                    </w:rPr>
                    <w:t>y</w:t>
                  </w:r>
                  <w:r>
                    <w:rPr>
                      <w:rFonts w:eastAsiaTheme="minorEastAsia"/>
                      <w:vertAlign w:val="subscript"/>
                    </w:rPr>
                    <w:t>desired</w:t>
                  </w:r>
                  <w:proofErr w:type="spellEnd"/>
                </w:p>
              </w:tc>
              <w:tc>
                <w:tcPr>
                  <w:tcW w:w="541" w:type="dxa"/>
                </w:tcPr>
                <w:p w14:paraId="7C3B2E2B" w14:textId="7563BCB1" w:rsidR="00E867A3" w:rsidRDefault="00E867A3" w:rsidP="006523B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w1</w:t>
                  </w:r>
                </w:p>
              </w:tc>
              <w:tc>
                <w:tcPr>
                  <w:tcW w:w="631" w:type="dxa"/>
                </w:tcPr>
                <w:p w14:paraId="05671911" w14:textId="655E1476" w:rsidR="00E867A3" w:rsidRDefault="00E867A3" w:rsidP="006523B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w2</w:t>
                  </w:r>
                </w:p>
              </w:tc>
              <w:tc>
                <w:tcPr>
                  <w:tcW w:w="1350" w:type="dxa"/>
                </w:tcPr>
                <w:p w14:paraId="4B93A443" w14:textId="00B7AD40" w:rsidR="00E867A3" w:rsidRDefault="00E867A3" w:rsidP="006523B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z</w:t>
                  </w:r>
                </w:p>
              </w:tc>
              <w:tc>
                <w:tcPr>
                  <w:tcW w:w="1260" w:type="dxa"/>
                </w:tcPr>
                <w:p w14:paraId="5F3954F3" w14:textId="06B0E6D1" w:rsidR="00E867A3" w:rsidRDefault="00E867A3" w:rsidP="006523B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y</w:t>
                  </w:r>
                </w:p>
              </w:tc>
              <w:tc>
                <w:tcPr>
                  <w:tcW w:w="1710" w:type="dxa"/>
                </w:tcPr>
                <w:p w14:paraId="357CDBD3" w14:textId="6F6C911F" w:rsidR="00E867A3" w:rsidRDefault="00E867A3" w:rsidP="006523B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w1-new</w:t>
                  </w:r>
                </w:p>
              </w:tc>
              <w:tc>
                <w:tcPr>
                  <w:tcW w:w="1613" w:type="dxa"/>
                </w:tcPr>
                <w:p w14:paraId="1209F690" w14:textId="150EC647" w:rsidR="00E867A3" w:rsidRDefault="00E867A3" w:rsidP="006523B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w2-new</w:t>
                  </w:r>
                </w:p>
              </w:tc>
            </w:tr>
            <w:tr w:rsidR="00E867A3" w14:paraId="5F53660B" w14:textId="77777777" w:rsidTr="002A46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4" w:type="dxa"/>
                </w:tcPr>
                <w:p w14:paraId="2ED01E23" w14:textId="1D7EB03B" w:rsidR="00E867A3" w:rsidRDefault="00E867A3" w:rsidP="006523BE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0120F737" w14:textId="203B810E" w:rsidR="00E867A3" w:rsidRDefault="00E867A3" w:rsidP="006523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0</w:t>
                  </w:r>
                </w:p>
              </w:tc>
              <w:tc>
                <w:tcPr>
                  <w:tcW w:w="810" w:type="dxa"/>
                </w:tcPr>
                <w:p w14:paraId="68B8ABEE" w14:textId="3DFC38E0" w:rsidR="00E867A3" w:rsidRDefault="00E867A3" w:rsidP="006523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0</w:t>
                  </w:r>
                </w:p>
              </w:tc>
              <w:tc>
                <w:tcPr>
                  <w:tcW w:w="541" w:type="dxa"/>
                </w:tcPr>
                <w:p w14:paraId="0FA8B716" w14:textId="118949F9" w:rsidR="00E867A3" w:rsidRDefault="00E867A3" w:rsidP="006523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0.3</w:t>
                  </w:r>
                </w:p>
              </w:tc>
              <w:tc>
                <w:tcPr>
                  <w:tcW w:w="631" w:type="dxa"/>
                </w:tcPr>
                <w:p w14:paraId="56847BF7" w14:textId="306578A5" w:rsidR="00E867A3" w:rsidRDefault="00E867A3" w:rsidP="006523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-0.1</w:t>
                  </w:r>
                </w:p>
              </w:tc>
              <w:tc>
                <w:tcPr>
                  <w:tcW w:w="1350" w:type="dxa"/>
                </w:tcPr>
                <w:p w14:paraId="177F2080" w14:textId="77777777" w:rsidR="00E867A3" w:rsidRDefault="00E867A3" w:rsidP="006523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= 0 * 0.3 + 0 * -0.1 – 0.2 </w:t>
                  </w:r>
                </w:p>
                <w:p w14:paraId="09426526" w14:textId="5A555A89" w:rsidR="00E867A3" w:rsidRDefault="00E867A3" w:rsidP="006523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= -0.2</w:t>
                  </w:r>
                </w:p>
              </w:tc>
              <w:tc>
                <w:tcPr>
                  <w:tcW w:w="1260" w:type="dxa"/>
                </w:tcPr>
                <w:p w14:paraId="33949CAE" w14:textId="3D4974B6" w:rsidR="00E867A3" w:rsidRDefault="00E867A3" w:rsidP="006523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= </w:t>
                  </w:r>
                  <w:proofErr w:type="gramStart"/>
                  <w:r>
                    <w:rPr>
                      <w:rFonts w:eastAsiaTheme="minorEastAsia"/>
                    </w:rPr>
                    <w:t>step(</w:t>
                  </w:r>
                  <w:proofErr w:type="gramEnd"/>
                  <w:r>
                    <w:rPr>
                      <w:rFonts w:eastAsiaTheme="minorEastAsia"/>
                    </w:rPr>
                    <w:t>-0.2) = 0</w:t>
                  </w:r>
                </w:p>
              </w:tc>
              <w:tc>
                <w:tcPr>
                  <w:tcW w:w="1710" w:type="dxa"/>
                </w:tcPr>
                <w:p w14:paraId="3ABD2E61" w14:textId="77777777" w:rsidR="00E867A3" w:rsidRDefault="00E867A3" w:rsidP="006523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= 0.3 + 0.1 * (0 - 0) * 0</w:t>
                  </w:r>
                </w:p>
                <w:p w14:paraId="674B92E7" w14:textId="7313BD33" w:rsidR="00E867A3" w:rsidRDefault="00E867A3" w:rsidP="006523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= 0.3</w:t>
                  </w:r>
                </w:p>
              </w:tc>
              <w:tc>
                <w:tcPr>
                  <w:tcW w:w="1613" w:type="dxa"/>
                </w:tcPr>
                <w:p w14:paraId="4EA02C43" w14:textId="77777777" w:rsidR="00E867A3" w:rsidRDefault="00E867A3" w:rsidP="006523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= -0.1 + 0.1 * (0 - 0) * 0</w:t>
                  </w:r>
                </w:p>
                <w:p w14:paraId="594FA3FF" w14:textId="28DAFA65" w:rsidR="00E867A3" w:rsidRDefault="00E867A3" w:rsidP="006523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= -0.1</w:t>
                  </w:r>
                </w:p>
              </w:tc>
            </w:tr>
            <w:tr w:rsidR="00E867A3" w14:paraId="31586421" w14:textId="77777777" w:rsidTr="002A46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4" w:type="dxa"/>
                </w:tcPr>
                <w:p w14:paraId="1A14F984" w14:textId="25D2C3B7" w:rsidR="00E867A3" w:rsidRDefault="00E867A3" w:rsidP="006523BE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31B5033D" w14:textId="21AAFDDA" w:rsidR="00E867A3" w:rsidRDefault="00E867A3" w:rsidP="006523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1</w:t>
                  </w:r>
                </w:p>
              </w:tc>
              <w:tc>
                <w:tcPr>
                  <w:tcW w:w="810" w:type="dxa"/>
                </w:tcPr>
                <w:p w14:paraId="0849FD2D" w14:textId="101EC996" w:rsidR="00E867A3" w:rsidRDefault="00E867A3" w:rsidP="006523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0</w:t>
                  </w:r>
                </w:p>
              </w:tc>
              <w:tc>
                <w:tcPr>
                  <w:tcW w:w="541" w:type="dxa"/>
                </w:tcPr>
                <w:p w14:paraId="19825BCD" w14:textId="24113ED5" w:rsidR="00E867A3" w:rsidRDefault="00E867A3" w:rsidP="006523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0.3</w:t>
                  </w:r>
                </w:p>
              </w:tc>
              <w:tc>
                <w:tcPr>
                  <w:tcW w:w="631" w:type="dxa"/>
                </w:tcPr>
                <w:p w14:paraId="390880A5" w14:textId="3A5E77A2" w:rsidR="00E867A3" w:rsidRDefault="00E867A3" w:rsidP="006523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-0.1</w:t>
                  </w:r>
                </w:p>
              </w:tc>
              <w:tc>
                <w:tcPr>
                  <w:tcW w:w="1350" w:type="dxa"/>
                </w:tcPr>
                <w:p w14:paraId="28853326" w14:textId="05F9B813" w:rsidR="0087324F" w:rsidRDefault="0087324F" w:rsidP="008732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= 0 * 0.3 + 1 * -0.1 – 0.2 </w:t>
                  </w:r>
                </w:p>
                <w:p w14:paraId="4FE1208D" w14:textId="3055DB78" w:rsidR="00E867A3" w:rsidRDefault="0087324F" w:rsidP="008732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= -0.3</w:t>
                  </w:r>
                </w:p>
              </w:tc>
              <w:tc>
                <w:tcPr>
                  <w:tcW w:w="1260" w:type="dxa"/>
                </w:tcPr>
                <w:p w14:paraId="163C0420" w14:textId="16A942A9" w:rsidR="00E867A3" w:rsidRDefault="0087324F" w:rsidP="006523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= </w:t>
                  </w:r>
                  <w:proofErr w:type="gramStart"/>
                  <w:r>
                    <w:rPr>
                      <w:rFonts w:eastAsiaTheme="minorEastAsia"/>
                    </w:rPr>
                    <w:t>step(</w:t>
                  </w:r>
                  <w:proofErr w:type="gramEnd"/>
                  <w:r>
                    <w:rPr>
                      <w:rFonts w:eastAsiaTheme="minorEastAsia"/>
                    </w:rPr>
                    <w:t>-0.2) = 0</w:t>
                  </w:r>
                </w:p>
              </w:tc>
              <w:tc>
                <w:tcPr>
                  <w:tcW w:w="1710" w:type="dxa"/>
                </w:tcPr>
                <w:p w14:paraId="60939D3A" w14:textId="77777777" w:rsidR="0087324F" w:rsidRDefault="0087324F" w:rsidP="008732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= 0.3 + 0.1 * (0 - 0) * 0</w:t>
                  </w:r>
                </w:p>
                <w:p w14:paraId="1776EC5C" w14:textId="1A039D81" w:rsidR="00E867A3" w:rsidRDefault="0087324F" w:rsidP="008732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= 0.3</w:t>
                  </w:r>
                </w:p>
              </w:tc>
              <w:tc>
                <w:tcPr>
                  <w:tcW w:w="1613" w:type="dxa"/>
                </w:tcPr>
                <w:p w14:paraId="67CE7E26" w14:textId="6436ACC0" w:rsidR="0087324F" w:rsidRDefault="0087324F" w:rsidP="008732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= -0.1 + 0.1 * (0 - 0) * 1</w:t>
                  </w:r>
                </w:p>
                <w:p w14:paraId="485649C2" w14:textId="77CA73BC" w:rsidR="00E867A3" w:rsidRDefault="0087324F" w:rsidP="008732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= -0.1</w:t>
                  </w:r>
                </w:p>
              </w:tc>
            </w:tr>
            <w:tr w:rsidR="00E867A3" w14:paraId="06B42D8F" w14:textId="77777777" w:rsidTr="002A46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4" w:type="dxa"/>
                </w:tcPr>
                <w:p w14:paraId="270618DC" w14:textId="37D95AC7" w:rsidR="00E867A3" w:rsidRDefault="00E867A3" w:rsidP="006523BE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2FF485B7" w14:textId="287C622E" w:rsidR="00E867A3" w:rsidRDefault="00E867A3" w:rsidP="006523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0</w:t>
                  </w:r>
                </w:p>
              </w:tc>
              <w:tc>
                <w:tcPr>
                  <w:tcW w:w="810" w:type="dxa"/>
                </w:tcPr>
                <w:p w14:paraId="52BA967F" w14:textId="08283BAA" w:rsidR="00E867A3" w:rsidRDefault="00E867A3" w:rsidP="006523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0</w:t>
                  </w:r>
                </w:p>
              </w:tc>
              <w:tc>
                <w:tcPr>
                  <w:tcW w:w="541" w:type="dxa"/>
                </w:tcPr>
                <w:p w14:paraId="5B2C57E2" w14:textId="2DBF2B61" w:rsidR="00E867A3" w:rsidRDefault="00E867A3" w:rsidP="006523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0.3</w:t>
                  </w:r>
                </w:p>
              </w:tc>
              <w:tc>
                <w:tcPr>
                  <w:tcW w:w="631" w:type="dxa"/>
                </w:tcPr>
                <w:p w14:paraId="4F345975" w14:textId="4EDEB9B9" w:rsidR="00E867A3" w:rsidRDefault="00E867A3" w:rsidP="006523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-0.1</w:t>
                  </w:r>
                </w:p>
              </w:tc>
              <w:tc>
                <w:tcPr>
                  <w:tcW w:w="1350" w:type="dxa"/>
                </w:tcPr>
                <w:p w14:paraId="67465AF7" w14:textId="233E4338" w:rsidR="00B560F7" w:rsidRDefault="00B560F7" w:rsidP="00B560F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= 1 * 0.3 + 0 * -0.1 – 0.2 </w:t>
                  </w:r>
                </w:p>
                <w:p w14:paraId="5158A076" w14:textId="603E4C0B" w:rsidR="00E867A3" w:rsidRDefault="00B560F7" w:rsidP="00B560F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= 0.1</w:t>
                  </w:r>
                </w:p>
              </w:tc>
              <w:tc>
                <w:tcPr>
                  <w:tcW w:w="1260" w:type="dxa"/>
                </w:tcPr>
                <w:p w14:paraId="14288B02" w14:textId="77777777" w:rsidR="009F339C" w:rsidRDefault="00B560F7" w:rsidP="006523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= </w:t>
                  </w:r>
                  <w:proofErr w:type="gramStart"/>
                  <w:r>
                    <w:rPr>
                      <w:rFonts w:eastAsiaTheme="minorEastAsia"/>
                    </w:rPr>
                    <w:t>step(</w:t>
                  </w:r>
                  <w:proofErr w:type="gramEnd"/>
                  <w:r w:rsidR="009F339C">
                    <w:rPr>
                      <w:rFonts w:eastAsiaTheme="minorEastAsia"/>
                    </w:rPr>
                    <w:t>0</w:t>
                  </w:r>
                  <w:r>
                    <w:rPr>
                      <w:rFonts w:eastAsiaTheme="minorEastAsia"/>
                    </w:rPr>
                    <w:t>.</w:t>
                  </w:r>
                  <w:r w:rsidR="009F339C">
                    <w:rPr>
                      <w:rFonts w:eastAsiaTheme="minorEastAsia"/>
                    </w:rPr>
                    <w:t>1</w:t>
                  </w:r>
                  <w:r>
                    <w:rPr>
                      <w:rFonts w:eastAsiaTheme="minorEastAsia"/>
                    </w:rPr>
                    <w:t>)</w:t>
                  </w:r>
                </w:p>
                <w:p w14:paraId="2658CDF9" w14:textId="3ACF85C0" w:rsidR="00E867A3" w:rsidRDefault="00B560F7" w:rsidP="006523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= </w:t>
                  </w:r>
                  <w:r w:rsidR="008671AE">
                    <w:rPr>
                      <w:rFonts w:eastAsiaTheme="minorEastAsia"/>
                    </w:rPr>
                    <w:t>1</w:t>
                  </w:r>
                </w:p>
              </w:tc>
              <w:tc>
                <w:tcPr>
                  <w:tcW w:w="1710" w:type="dxa"/>
                </w:tcPr>
                <w:p w14:paraId="2002D17D" w14:textId="126DAA82" w:rsidR="003F038C" w:rsidRDefault="003F038C" w:rsidP="003F03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= 0.3 + 0.1 * (0 - 1) * 1</w:t>
                  </w:r>
                </w:p>
                <w:p w14:paraId="37E29596" w14:textId="0D85908B" w:rsidR="00E867A3" w:rsidRDefault="003F038C" w:rsidP="003F03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= 0.2</w:t>
                  </w:r>
                </w:p>
              </w:tc>
              <w:tc>
                <w:tcPr>
                  <w:tcW w:w="1613" w:type="dxa"/>
                </w:tcPr>
                <w:p w14:paraId="6FCB47B8" w14:textId="05A62D93" w:rsidR="003F038C" w:rsidRDefault="003F038C" w:rsidP="003F03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= -0.1 + 0.1 * (0 - 1) * 0</w:t>
                  </w:r>
                </w:p>
                <w:p w14:paraId="0A9163F4" w14:textId="648B4AB6" w:rsidR="00E867A3" w:rsidRDefault="003F038C" w:rsidP="003F038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= -0.1</w:t>
                  </w:r>
                </w:p>
              </w:tc>
            </w:tr>
            <w:tr w:rsidR="00E867A3" w14:paraId="2B9B7047" w14:textId="77777777" w:rsidTr="002A46C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4" w:type="dxa"/>
                </w:tcPr>
                <w:p w14:paraId="494476FA" w14:textId="46CF490A" w:rsidR="00E867A3" w:rsidRDefault="00E867A3" w:rsidP="006523BE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62953F37" w14:textId="1931E5AB" w:rsidR="00E867A3" w:rsidRDefault="00E867A3" w:rsidP="006523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1</w:t>
                  </w:r>
                </w:p>
              </w:tc>
              <w:tc>
                <w:tcPr>
                  <w:tcW w:w="810" w:type="dxa"/>
                </w:tcPr>
                <w:p w14:paraId="12A71E7D" w14:textId="0A8596C4" w:rsidR="00E867A3" w:rsidRDefault="00E867A3" w:rsidP="006523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1</w:t>
                  </w:r>
                </w:p>
              </w:tc>
              <w:tc>
                <w:tcPr>
                  <w:tcW w:w="541" w:type="dxa"/>
                </w:tcPr>
                <w:p w14:paraId="30495E67" w14:textId="7F210533" w:rsidR="00E867A3" w:rsidRDefault="00E867A3" w:rsidP="006523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0.2</w:t>
                  </w:r>
                </w:p>
              </w:tc>
              <w:tc>
                <w:tcPr>
                  <w:tcW w:w="631" w:type="dxa"/>
                </w:tcPr>
                <w:p w14:paraId="09B769B7" w14:textId="33C0AED7" w:rsidR="00E867A3" w:rsidRDefault="00E867A3" w:rsidP="006523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-0.1</w:t>
                  </w:r>
                </w:p>
              </w:tc>
              <w:tc>
                <w:tcPr>
                  <w:tcW w:w="1350" w:type="dxa"/>
                </w:tcPr>
                <w:p w14:paraId="3383F309" w14:textId="77777777" w:rsidR="00E867A3" w:rsidRDefault="003F038C" w:rsidP="006523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= </w:t>
                  </w:r>
                  <w:r w:rsidR="00F46308">
                    <w:rPr>
                      <w:rFonts w:eastAsiaTheme="minorEastAsia"/>
                    </w:rPr>
                    <w:t>0.2 * 1 – 0.1 * 1 – 0.2</w:t>
                  </w:r>
                </w:p>
                <w:p w14:paraId="2C7ADE87" w14:textId="5FB6D357" w:rsidR="00F46308" w:rsidRDefault="00F46308" w:rsidP="006523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= -0.1</w:t>
                  </w:r>
                </w:p>
              </w:tc>
              <w:tc>
                <w:tcPr>
                  <w:tcW w:w="1260" w:type="dxa"/>
                </w:tcPr>
                <w:p w14:paraId="5C5D3473" w14:textId="77777777" w:rsidR="00E867A3" w:rsidRDefault="00F46308" w:rsidP="006523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= </w:t>
                  </w:r>
                  <w:proofErr w:type="gramStart"/>
                  <w:r>
                    <w:rPr>
                      <w:rFonts w:eastAsiaTheme="minorEastAsia"/>
                    </w:rPr>
                    <w:t>step(</w:t>
                  </w:r>
                  <w:proofErr w:type="gramEnd"/>
                  <w:r>
                    <w:rPr>
                      <w:rFonts w:eastAsiaTheme="minorEastAsia"/>
                    </w:rPr>
                    <w:t>-0.1)</w:t>
                  </w:r>
                </w:p>
                <w:p w14:paraId="5C5F5238" w14:textId="5E16C40F" w:rsidR="00F46308" w:rsidRDefault="00F46308" w:rsidP="006523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= 0</w:t>
                  </w:r>
                </w:p>
              </w:tc>
              <w:tc>
                <w:tcPr>
                  <w:tcW w:w="1710" w:type="dxa"/>
                </w:tcPr>
                <w:p w14:paraId="33F8AA6D" w14:textId="77777777" w:rsidR="00E867A3" w:rsidRDefault="00F46308" w:rsidP="006523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= 0.2 + 0.1 * (1 - 0) * 1</w:t>
                  </w:r>
                </w:p>
                <w:p w14:paraId="4FE205C9" w14:textId="46FFF3AE" w:rsidR="00F46308" w:rsidRDefault="00F46308" w:rsidP="006523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= 0.3</w:t>
                  </w:r>
                </w:p>
              </w:tc>
              <w:tc>
                <w:tcPr>
                  <w:tcW w:w="1613" w:type="dxa"/>
                </w:tcPr>
                <w:p w14:paraId="76D34EF9" w14:textId="77777777" w:rsidR="00E867A3" w:rsidRDefault="00F46308" w:rsidP="006523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= -0.1 + 0.1 * (1 – 0) * 1</w:t>
                  </w:r>
                </w:p>
                <w:p w14:paraId="2D04C8E3" w14:textId="15294F06" w:rsidR="00F46308" w:rsidRDefault="00F46308" w:rsidP="006523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= 0</w:t>
                  </w:r>
                </w:p>
              </w:tc>
            </w:tr>
          </w:tbl>
          <w:p w14:paraId="62D52778" w14:textId="77777777" w:rsidR="002A427A" w:rsidRPr="007B0401" w:rsidRDefault="002A427A" w:rsidP="006523BE">
            <w:pPr>
              <w:rPr>
                <w:rFonts w:eastAsiaTheme="minorEastAsia"/>
              </w:rPr>
            </w:pPr>
          </w:p>
          <w:p w14:paraId="5DB9927F" w14:textId="77777777" w:rsidR="006523BE" w:rsidRDefault="006523BE" w:rsidP="006523BE"/>
          <w:p w14:paraId="3AE096FF" w14:textId="1FACEE26" w:rsidR="00BF5755" w:rsidRDefault="00BF5755" w:rsidP="006523BE"/>
          <w:p w14:paraId="4838FAAD" w14:textId="4CF594A4" w:rsidR="00FF47C9" w:rsidRDefault="00FF47C9" w:rsidP="006523BE"/>
          <w:p w14:paraId="04543099" w14:textId="2CD908F8" w:rsidR="00FF47C9" w:rsidRDefault="00FF47C9" w:rsidP="006523BE"/>
          <w:p w14:paraId="1D39CC17" w14:textId="4D575876" w:rsidR="00FF47C9" w:rsidRDefault="00FF47C9" w:rsidP="006523BE"/>
          <w:p w14:paraId="2AE972FF" w14:textId="38A40A75" w:rsidR="00FF47C9" w:rsidRDefault="00FF47C9" w:rsidP="006523BE"/>
          <w:p w14:paraId="0831FF7A" w14:textId="01229E0D" w:rsidR="003A3C15" w:rsidRDefault="003A3C15" w:rsidP="006523BE"/>
          <w:p w14:paraId="28160B14" w14:textId="70B3B423" w:rsidR="003A3C15" w:rsidRDefault="003A3C15" w:rsidP="006523BE"/>
          <w:p w14:paraId="39129F0F" w14:textId="1A6CD9BE" w:rsidR="003A3C15" w:rsidRDefault="003A3C15" w:rsidP="006523BE"/>
          <w:p w14:paraId="5CEA18F3" w14:textId="1BCC14B2" w:rsidR="003A3C15" w:rsidRDefault="003A3C15" w:rsidP="006523BE"/>
          <w:p w14:paraId="7F42B226" w14:textId="3CB95291" w:rsidR="003A3C15" w:rsidRDefault="003A3C15" w:rsidP="006523BE"/>
          <w:p w14:paraId="2CA15AC5" w14:textId="45240617" w:rsidR="003A3C15" w:rsidRDefault="003A3C15" w:rsidP="006523BE"/>
          <w:p w14:paraId="120A87FC" w14:textId="77777777" w:rsidR="003A3C15" w:rsidRDefault="003A3C15" w:rsidP="006523BE"/>
          <w:p w14:paraId="26E589FF" w14:textId="4EEBD207" w:rsidR="00FF47C9" w:rsidRDefault="00FF47C9" w:rsidP="006523BE"/>
          <w:p w14:paraId="47E540F1" w14:textId="40F934B1" w:rsidR="00FF47C9" w:rsidRDefault="00FF47C9" w:rsidP="006523BE"/>
          <w:p w14:paraId="33674DA8" w14:textId="1D1AFA54" w:rsidR="00FF47C9" w:rsidRDefault="00FF47C9" w:rsidP="006523BE"/>
          <w:p w14:paraId="2F022941" w14:textId="00F57A0F" w:rsidR="00FF47C9" w:rsidRDefault="00FF47C9" w:rsidP="006523BE"/>
          <w:p w14:paraId="645843F3" w14:textId="2933AB74" w:rsidR="00FF47C9" w:rsidRDefault="00FF47C9" w:rsidP="006523BE"/>
          <w:p w14:paraId="3E454ED7" w14:textId="03EE75CF" w:rsidR="00FF47C9" w:rsidRDefault="00FF47C9" w:rsidP="006523BE"/>
          <w:p w14:paraId="6E2A48A8" w14:textId="673259A7" w:rsidR="00FF47C9" w:rsidRDefault="00FF47C9" w:rsidP="006523BE"/>
          <w:p w14:paraId="11A648FE" w14:textId="334AEC46" w:rsidR="00FF47C9" w:rsidRDefault="00FF47C9" w:rsidP="006523BE"/>
          <w:p w14:paraId="5C571584" w14:textId="13E14BDD" w:rsidR="00FF47C9" w:rsidRDefault="00FF47C9" w:rsidP="006523BE"/>
          <w:p w14:paraId="452807C5" w14:textId="2BBEEA08" w:rsidR="00FF47C9" w:rsidRDefault="00FF47C9" w:rsidP="006523BE"/>
          <w:p w14:paraId="56250A19" w14:textId="66014F13" w:rsidR="00FF47C9" w:rsidRDefault="00FF47C9" w:rsidP="006523BE"/>
          <w:p w14:paraId="5B437E9E" w14:textId="475D50C2" w:rsidR="00FF47C9" w:rsidRDefault="00FF47C9" w:rsidP="006523BE"/>
          <w:p w14:paraId="61F008C0" w14:textId="508CABA1" w:rsidR="00FF47C9" w:rsidRDefault="00FF47C9" w:rsidP="006523BE"/>
          <w:p w14:paraId="3FA11F52" w14:textId="233B72D8" w:rsidR="00FF47C9" w:rsidRDefault="00FF47C9" w:rsidP="006523BE"/>
          <w:p w14:paraId="3AB18B15" w14:textId="48316A76" w:rsidR="00FF47C9" w:rsidRDefault="00FF47C9" w:rsidP="006523BE"/>
          <w:p w14:paraId="2ACE15CC" w14:textId="3F270049" w:rsidR="00FF47C9" w:rsidRDefault="00FF47C9" w:rsidP="006523BE"/>
          <w:p w14:paraId="5642CDCE" w14:textId="5BDE3725" w:rsidR="00FF47C9" w:rsidRDefault="00FF47C9" w:rsidP="006523BE"/>
          <w:p w14:paraId="76F66213" w14:textId="651D78B9" w:rsidR="00FF47C9" w:rsidRDefault="00FF47C9" w:rsidP="006523BE"/>
          <w:p w14:paraId="36AD3AEF" w14:textId="2EBAA19E" w:rsidR="00FF47C9" w:rsidRDefault="00FF47C9" w:rsidP="006523BE"/>
          <w:p w14:paraId="2C974493" w14:textId="607EB745" w:rsidR="00BF5755" w:rsidRPr="006523BE" w:rsidRDefault="00BF5755" w:rsidP="006523BE"/>
        </w:tc>
      </w:tr>
      <w:tr w:rsidR="00BF5755" w:rsidRPr="003A3C15" w14:paraId="05AF1AF1" w14:textId="77777777" w:rsidTr="00E867A3">
        <w:tc>
          <w:tcPr>
            <w:tcW w:w="2070" w:type="dxa"/>
            <w:tcMar>
              <w:top w:w="720" w:type="dxa"/>
              <w:left w:w="230" w:type="dxa"/>
              <w:right w:w="230" w:type="dxa"/>
            </w:tcMar>
          </w:tcPr>
          <w:p w14:paraId="3B5526DA" w14:textId="5CFB077B" w:rsidR="00BF5755" w:rsidRPr="007B0D9C" w:rsidRDefault="00A06F23" w:rsidP="00F61E4F">
            <w:pPr>
              <w:pStyle w:val="Quote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5BB0B35" wp14:editId="08D13A17">
                      <wp:simplePos x="0" y="0"/>
                      <wp:positionH relativeFrom="column">
                        <wp:posOffset>834933</wp:posOffset>
                      </wp:positionH>
                      <wp:positionV relativeFrom="paragraph">
                        <wp:posOffset>5472196</wp:posOffset>
                      </wp:positionV>
                      <wp:extent cx="612140" cy="401320"/>
                      <wp:effectExtent l="0" t="0" r="0" b="0"/>
                      <wp:wrapNone/>
                      <wp:docPr id="95" name="Text Box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2140" cy="401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C16FD9" w14:textId="5D2893A0" w:rsidR="00A06F23" w:rsidRPr="00A06F23" w:rsidRDefault="005B2ECB" w:rsidP="00A06F2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d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(l-1)</m:t>
                                              </m:r>
                                            </m:sup>
                                          </m:sSup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(l-1)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BB0B35" id="Text Box 95" o:spid="_x0000_s1036" type="#_x0000_t202" style="position:absolute;left:0;text-align:left;margin-left:65.75pt;margin-top:430.9pt;width:48.2pt;height:31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" filled="f" stroked="f" strokeweight=".5pt">
                      <v:textbox inset=".72pt,,.72pt">
                        <w:txbxContent>
                          <w:p w14:paraId="44C16FD9" w14:textId="5D2893A0" w:rsidR="00A06F23" w:rsidRPr="00A06F23" w:rsidRDefault="005B2ECB" w:rsidP="00A06F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(l-1)</m:t>
                                        </m:r>
                                      </m:sup>
                                    </m:sSup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(l-1)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i w:val="0"/>
                <w:iCs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73C2AC0" wp14:editId="1CF2784B">
                      <wp:simplePos x="0" y="0"/>
                      <wp:positionH relativeFrom="column">
                        <wp:posOffset>1003607</wp:posOffset>
                      </wp:positionH>
                      <wp:positionV relativeFrom="paragraph">
                        <wp:posOffset>4593306</wp:posOffset>
                      </wp:positionV>
                      <wp:extent cx="443465" cy="401320"/>
                      <wp:effectExtent l="0" t="0" r="1270" b="0"/>
                      <wp:wrapNone/>
                      <wp:docPr id="94" name="Text Box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3465" cy="401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CB50FB" w14:textId="067B56E6" w:rsidR="00A06F23" w:rsidRPr="00A06F23" w:rsidRDefault="005B2ECB" w:rsidP="00A06F2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(l-1)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3C2AC0" id="Text Box 94" o:spid="_x0000_s1037" type="#_x0000_t202" style="position:absolute;left:0;text-align:left;margin-left:79pt;margin-top:361.7pt;width:34.9pt;height:31.6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" filled="f" stroked="f" strokeweight=".5pt">
                      <v:textbox inset=".72pt,,.72pt">
                        <w:txbxContent>
                          <w:p w14:paraId="5BCB50FB" w14:textId="067B56E6" w:rsidR="00A06F23" w:rsidRPr="00A06F23" w:rsidRDefault="005B2ECB" w:rsidP="00A06F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(l-1)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i w:val="0"/>
                <w:iCs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EBDC786" wp14:editId="52DFA9A1">
                      <wp:simplePos x="0" y="0"/>
                      <wp:positionH relativeFrom="column">
                        <wp:posOffset>1003607</wp:posOffset>
                      </wp:positionH>
                      <wp:positionV relativeFrom="paragraph">
                        <wp:posOffset>3714417</wp:posOffset>
                      </wp:positionV>
                      <wp:extent cx="443465" cy="401320"/>
                      <wp:effectExtent l="0" t="0" r="1270" b="0"/>
                      <wp:wrapNone/>
                      <wp:docPr id="93" name="Text Box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3465" cy="401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2C2B6B" w14:textId="652A82F4" w:rsidR="00A06F23" w:rsidRPr="00A06F23" w:rsidRDefault="005B2ECB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(l-1)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BDC786" id="Text Box 93" o:spid="_x0000_s1038" type="#_x0000_t202" style="position:absolute;left:0;text-align:left;margin-left:79pt;margin-top:292.45pt;width:34.9pt;height:31.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" filled="f" stroked="f" strokeweight=".5pt">
                      <v:textbox inset=".72pt,,.72pt">
                        <w:txbxContent>
                          <w:p w14:paraId="322C2B6B" w14:textId="652A82F4" w:rsidR="00A06F23" w:rsidRPr="00A06F23" w:rsidRDefault="005B2EC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(l-1)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5755">
              <w:rPr>
                <w:b/>
                <w:bCs/>
                <w:i w:val="0"/>
                <w:iCs w:val="0"/>
              </w:rPr>
              <w:t>ANN</w:t>
            </w:r>
          </w:p>
        </w:tc>
        <w:tc>
          <w:tcPr>
            <w:tcW w:w="8730" w:type="dxa"/>
            <w:tcMar>
              <w:top w:w="720" w:type="dxa"/>
            </w:tcMar>
          </w:tcPr>
          <w:p w14:paraId="786B5F31" w14:textId="7FD0FC43" w:rsidR="00BF5755" w:rsidRDefault="00A2745E" w:rsidP="009332B2">
            <w:pPr>
              <w:rPr>
                <w:lang w:val="vi-VN"/>
              </w:rPr>
            </w:pPr>
            <w:r>
              <w:rPr>
                <w:lang w:val="vi-VN"/>
              </w:rPr>
              <w:t>Insted of having</w:t>
            </w:r>
            <w:r w:rsidR="001C3D22">
              <w:rPr>
                <w:lang w:val="vi-VN"/>
              </w:rPr>
              <w:t xml:space="preserve"> input</w:t>
            </w:r>
            <w:r>
              <w:rPr>
                <w:lang w:val="vi-VN"/>
              </w:rPr>
              <w:t xml:space="preserve"> layer and outpyt layer, The ANN includes mutiple hidder layers</w:t>
            </w:r>
          </w:p>
          <w:p w14:paraId="228C7AA1" w14:textId="07FC4308" w:rsidR="00AD599C" w:rsidRDefault="00AD599C" w:rsidP="009332B2">
            <w:pPr>
              <w:rPr>
                <w:lang w:val="vi-VN"/>
              </w:rPr>
            </w:pPr>
          </w:p>
          <w:p w14:paraId="0B293FB7" w14:textId="26C2DBE9" w:rsidR="00A2745E" w:rsidRDefault="00650052" w:rsidP="009332B2">
            <w:pPr>
              <w:rPr>
                <w:lang w:val="vi-VN"/>
              </w:rPr>
            </w:pPr>
            <w:r>
              <w:rPr>
                <w:noProof/>
                <w:lang w:val="vi-VN"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 wp14:anchorId="4C0FE364" wp14:editId="736084F3">
                      <wp:simplePos x="0" y="0"/>
                      <wp:positionH relativeFrom="column">
                        <wp:posOffset>225351</wp:posOffset>
                      </wp:positionH>
                      <wp:positionV relativeFrom="paragraph">
                        <wp:posOffset>142050</wp:posOffset>
                      </wp:positionV>
                      <wp:extent cx="4358936" cy="2366515"/>
                      <wp:effectExtent l="0" t="12700" r="0" b="0"/>
                      <wp:wrapNone/>
                      <wp:docPr id="71" name="Group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58936" cy="2366515"/>
                                <a:chOff x="0" y="0"/>
                                <a:chExt cx="4358936" cy="2366515"/>
                              </a:xfrm>
                            </wpg:grpSpPr>
                            <wps:wsp>
                              <wps:cNvPr id="31" name="Straight Arrow Connector 31"/>
                              <wps:cNvCnPr/>
                              <wps:spPr>
                                <a:xfrm>
                                  <a:off x="177553" y="1480105"/>
                                  <a:ext cx="7810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Straight Arrow Connector 39"/>
                              <wps:cNvCnPr/>
                              <wps:spPr>
                                <a:xfrm>
                                  <a:off x="1184553" y="1029810"/>
                                  <a:ext cx="669543" cy="7872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0" name="Group 70"/>
                              <wpg:cNvGrpSpPr/>
                              <wpg:grpSpPr>
                                <a:xfrm>
                                  <a:off x="0" y="0"/>
                                  <a:ext cx="4358936" cy="2366515"/>
                                  <a:chOff x="0" y="0"/>
                                  <a:chExt cx="4358936" cy="2366515"/>
                                </a:xfrm>
                              </wpg:grpSpPr>
                              <wpg:grpSp>
                                <wpg:cNvPr id="64" name="Group 64"/>
                                <wpg:cNvGrpSpPr/>
                                <wpg:grpSpPr>
                                  <a:xfrm>
                                    <a:off x="0" y="0"/>
                                    <a:ext cx="4358936" cy="2366515"/>
                                    <a:chOff x="0" y="0"/>
                                    <a:chExt cx="4358936" cy="2366515"/>
                                  </a:xfrm>
                                </wpg:grpSpPr>
                                <wps:wsp>
                                  <wps:cNvPr id="2" name="Oval 2"/>
                                  <wps:cNvSpPr/>
                                  <wps:spPr>
                                    <a:xfrm>
                                      <a:off x="962611" y="355106"/>
                                      <a:ext cx="271386" cy="27432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" tIns="45720" rIns="9144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" name="Oval 3"/>
                                  <wps:cNvSpPr/>
                                  <wps:spPr>
                                    <a:xfrm>
                                      <a:off x="962611" y="852256"/>
                                      <a:ext cx="274320" cy="27432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" tIns="45720" rIns="9144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Oval 4"/>
                                  <wps:cNvSpPr/>
                                  <wps:spPr>
                                    <a:xfrm>
                                      <a:off x="962611" y="1340528"/>
                                      <a:ext cx="274320" cy="27432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" tIns="45720" rIns="9144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Oval 5"/>
                                  <wps:cNvSpPr/>
                                  <wps:spPr>
                                    <a:xfrm>
                                      <a:off x="1841500" y="0"/>
                                      <a:ext cx="274320" cy="27432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3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" tIns="45720" rIns="9144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Oval 8"/>
                                  <wps:cNvSpPr/>
                                  <wps:spPr>
                                    <a:xfrm>
                                      <a:off x="1841500" y="523782"/>
                                      <a:ext cx="274320" cy="27432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3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" tIns="45720" rIns="9144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Oval 22"/>
                                  <wps:cNvSpPr/>
                                  <wps:spPr>
                                    <a:xfrm>
                                      <a:off x="1841500" y="1118586"/>
                                      <a:ext cx="274320" cy="27432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3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" tIns="45720" rIns="9144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" name="Oval 23"/>
                                  <wps:cNvSpPr/>
                                  <wps:spPr>
                                    <a:xfrm>
                                      <a:off x="1841500" y="1704512"/>
                                      <a:ext cx="274320" cy="27432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3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" tIns="45720" rIns="9144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" name="Oval 24"/>
                                  <wps:cNvSpPr/>
                                  <wps:spPr>
                                    <a:xfrm>
                                      <a:off x="2809166" y="470516"/>
                                      <a:ext cx="274320" cy="27432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3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" tIns="45720" rIns="9144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" name="Oval 25"/>
                                  <wps:cNvSpPr/>
                                  <wps:spPr>
                                    <a:xfrm>
                                      <a:off x="2809166" y="1012054"/>
                                      <a:ext cx="274320" cy="27432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3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" tIns="45720" rIns="9144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" name="Oval 26"/>
                                  <wps:cNvSpPr/>
                                  <wps:spPr>
                                    <a:xfrm>
                                      <a:off x="3705811" y="248574"/>
                                      <a:ext cx="274320" cy="27432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4"/>
                                    </a:fillRef>
                                    <a:effectRef idx="1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" tIns="45720" rIns="9144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" name="Oval 27"/>
                                  <wps:cNvSpPr/>
                                  <wps:spPr>
                                    <a:xfrm>
                                      <a:off x="3705811" y="825623"/>
                                      <a:ext cx="274320" cy="27432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4"/>
                                    </a:fillRef>
                                    <a:effectRef idx="1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" tIns="45720" rIns="9144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" name="Oval 28"/>
                                  <wps:cNvSpPr/>
                                  <wps:spPr>
                                    <a:xfrm>
                                      <a:off x="3705811" y="1464815"/>
                                      <a:ext cx="274320" cy="27432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4"/>
                                    </a:fillRef>
                                    <a:effectRef idx="1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" tIns="45720" rIns="9144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" name="Straight Arrow Connector 29"/>
                                  <wps:cNvCnPr/>
                                  <wps:spPr>
                                    <a:xfrm>
                                      <a:off x="230819" y="468050"/>
                                      <a:ext cx="78123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" name="Straight Arrow Connector 30"/>
                                  <wps:cNvCnPr/>
                                  <wps:spPr>
                                    <a:xfrm>
                                      <a:off x="230819" y="1009588"/>
                                      <a:ext cx="7810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2" name="Straight Arrow Connector 32"/>
                                  <wps:cNvCnPr/>
                                  <wps:spPr>
                                    <a:xfrm flipV="1">
                                      <a:off x="1237819" y="176320"/>
                                      <a:ext cx="666065" cy="29431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" name="Straight Arrow Connector 33"/>
                                  <wps:cNvCnPr/>
                                  <wps:spPr>
                                    <a:xfrm>
                                      <a:off x="1237819" y="523782"/>
                                      <a:ext cx="665480" cy="10564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5" name="Straight Arrow Connector 35"/>
                                  <wps:cNvCnPr/>
                                  <wps:spPr>
                                    <a:xfrm>
                                      <a:off x="1140164" y="630314"/>
                                      <a:ext cx="766957" cy="116915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6" name="Straight Arrow Connector 36"/>
                                  <wps:cNvCnPr/>
                                  <wps:spPr>
                                    <a:xfrm flipV="1">
                                      <a:off x="1237819" y="172498"/>
                                      <a:ext cx="669543" cy="76089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7" name="Straight Arrow Connector 37"/>
                                  <wps:cNvCnPr/>
                                  <wps:spPr>
                                    <a:xfrm flipV="1">
                                      <a:off x="1237819" y="700102"/>
                                      <a:ext cx="669543" cy="3120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" name="Straight Arrow Connector 38"/>
                                  <wps:cNvCnPr/>
                                  <wps:spPr>
                                    <a:xfrm>
                                      <a:off x="1237819" y="1012054"/>
                                      <a:ext cx="669043" cy="20070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0" name="Straight Arrow Connector 40"/>
                                  <wps:cNvCnPr/>
                                  <wps:spPr>
                                    <a:xfrm flipV="1">
                                      <a:off x="1237819" y="740668"/>
                                      <a:ext cx="673353" cy="71997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1" name="Straight Arrow Connector 41"/>
                                  <wps:cNvCnPr/>
                                  <wps:spPr>
                                    <a:xfrm flipV="1">
                                      <a:off x="1237819" y="1289851"/>
                                      <a:ext cx="665480" cy="17844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2" name="Straight Arrow Connector 42"/>
                                  <wps:cNvCnPr/>
                                  <wps:spPr>
                                    <a:xfrm>
                                      <a:off x="1237819" y="1464815"/>
                                      <a:ext cx="665480" cy="33106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3" name="Straight Arrow Connector 43"/>
                                  <wps:cNvCnPr/>
                                  <wps:spPr>
                                    <a:xfrm>
                                      <a:off x="2116708" y="177553"/>
                                      <a:ext cx="742790" cy="39690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4" name="Straight Arrow Connector 44"/>
                                  <wps:cNvCnPr/>
                                  <wps:spPr>
                                    <a:xfrm>
                                      <a:off x="2054564" y="177553"/>
                                      <a:ext cx="808281" cy="92239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5" name="Straight Arrow Connector 45"/>
                                  <wps:cNvCnPr/>
                                  <wps:spPr>
                                    <a:xfrm flipV="1">
                                      <a:off x="2112886" y="627848"/>
                                      <a:ext cx="746464" cy="112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6" name="Straight Arrow Connector 46"/>
                                  <wps:cNvCnPr/>
                                  <wps:spPr>
                                    <a:xfrm>
                                      <a:off x="2116708" y="701335"/>
                                      <a:ext cx="749398" cy="39984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7" name="Straight Arrow Connector 47"/>
                                  <wps:cNvCnPr/>
                                  <wps:spPr>
                                    <a:xfrm flipV="1">
                                      <a:off x="2116708" y="634136"/>
                                      <a:ext cx="746125" cy="5824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" name="Straight Arrow Connector 48"/>
                                  <wps:cNvCnPr/>
                                  <wps:spPr>
                                    <a:xfrm flipV="1">
                                      <a:off x="2116708" y="1124998"/>
                                      <a:ext cx="746125" cy="8985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" name="Straight Arrow Connector 49"/>
                                  <wps:cNvCnPr/>
                                  <wps:spPr>
                                    <a:xfrm flipV="1">
                                      <a:off x="2116708" y="696280"/>
                                      <a:ext cx="753122" cy="10390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" name="Straight Arrow Connector 50"/>
                                  <wps:cNvCnPr/>
                                  <wps:spPr>
                                    <a:xfrm flipV="1">
                                      <a:off x="2116708" y="1211185"/>
                                      <a:ext cx="756932" cy="58663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" name="Straight Arrow Connector 51"/>
                                  <wps:cNvCnPr/>
                                  <wps:spPr>
                                    <a:xfrm flipV="1">
                                      <a:off x="3084374" y="407139"/>
                                      <a:ext cx="689524" cy="22329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" name="Straight Arrow Connector 52"/>
                                  <wps:cNvCnPr/>
                                  <wps:spPr>
                                    <a:xfrm>
                                      <a:off x="3031108" y="630314"/>
                                      <a:ext cx="746698" cy="29517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" name="Straight Arrow Connector 53"/>
                                  <wps:cNvCnPr/>
                                  <wps:spPr>
                                    <a:xfrm>
                                      <a:off x="3031108" y="692458"/>
                                      <a:ext cx="742241" cy="85348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" name="Straight Arrow Connector 54"/>
                                  <wps:cNvCnPr/>
                                  <wps:spPr>
                                    <a:xfrm flipV="1">
                                      <a:off x="3031108" y="465461"/>
                                      <a:ext cx="741680" cy="63152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5" name="Straight Arrow Connector 55"/>
                                  <wps:cNvCnPr/>
                                  <wps:spPr>
                                    <a:xfrm flipV="1">
                                      <a:off x="3031108" y="1005766"/>
                                      <a:ext cx="741680" cy="11541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6" name="Straight Arrow Connector 56"/>
                                  <wps:cNvCnPr/>
                                  <wps:spPr>
                                    <a:xfrm>
                                      <a:off x="3031108" y="1216240"/>
                                      <a:ext cx="741680" cy="39841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7" name="Text Box 57"/>
                                  <wps:cNvSpPr txBox="1"/>
                                  <wps:spPr>
                                    <a:xfrm>
                                      <a:off x="0" y="271385"/>
                                      <a:ext cx="230776" cy="2494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3B7A012" w14:textId="7883C5DE" w:rsidR="006E1184" w:rsidRPr="006E1184" w:rsidRDefault="006E1184">
                                        <w:pPr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x1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" name="Text Box 58"/>
                                  <wps:cNvSpPr txBox="1"/>
                                  <wps:spPr>
                                    <a:xfrm>
                                      <a:off x="0" y="848434"/>
                                      <a:ext cx="230819" cy="2475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39B0CB0" w14:textId="76664F12" w:rsidR="006E1184" w:rsidRPr="006E1184" w:rsidRDefault="006E1184">
                                        <w:pPr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x2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Text Box 59"/>
                                  <wps:cNvSpPr txBox="1"/>
                                  <wps:spPr>
                                    <a:xfrm>
                                      <a:off x="0" y="1336705"/>
                                      <a:ext cx="310718" cy="277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FEC96FA" w14:textId="13A88511" w:rsidR="006E1184" w:rsidRPr="006E1184" w:rsidRDefault="006E1184">
                                        <w:pPr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x3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" name="Text Box 60"/>
                                  <wps:cNvSpPr txBox="1"/>
                                  <wps:spPr>
                                    <a:xfrm>
                                      <a:off x="674703" y="2038041"/>
                                      <a:ext cx="3684233" cy="3284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13F68AA" w14:textId="03C62FA3" w:rsidR="00887484" w:rsidRPr="00887484" w:rsidRDefault="00887484">
                                        <w:pPr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Input layer.         Hidden Layer 1.   Hidden Layer 2.       Output Layer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" name="Text Box 61"/>
                                  <wps:cNvSpPr txBox="1"/>
                                  <wps:spPr>
                                    <a:xfrm>
                                      <a:off x="4128117" y="271385"/>
                                      <a:ext cx="230221" cy="248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8779E5C" w14:textId="528E8AD9" w:rsidR="00887484" w:rsidRPr="00887484" w:rsidRDefault="00887484">
                                        <w:pPr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y1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" name="Text Box 62"/>
                                  <wps:cNvSpPr txBox="1"/>
                                  <wps:spPr>
                                    <a:xfrm>
                                      <a:off x="4119239" y="848434"/>
                                      <a:ext cx="230221" cy="2781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44F7C2A" w14:textId="77CBC6F8" w:rsidR="00887484" w:rsidRPr="00887484" w:rsidRDefault="00887484">
                                        <w:pPr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y2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Text Box 63"/>
                                  <wps:cNvSpPr txBox="1"/>
                                  <wps:spPr>
                                    <a:xfrm>
                                      <a:off x="4074851" y="1469870"/>
                                      <a:ext cx="204186" cy="265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93460F5" w14:textId="1D079E88" w:rsidR="00887484" w:rsidRPr="00887484" w:rsidRDefault="00887484">
                                        <w:pPr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y3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9" name="Group 69"/>
                                <wpg:cNvGrpSpPr/>
                                <wpg:grpSpPr>
                                  <a:xfrm>
                                    <a:off x="1086898" y="84955"/>
                                    <a:ext cx="2469435" cy="1119412"/>
                                    <a:chOff x="0" y="0"/>
                                    <a:chExt cx="2469435" cy="1119412"/>
                                  </a:xfrm>
                                </wpg:grpSpPr>
                                <wps:wsp>
                                  <wps:cNvPr id="34" name="Straight Arrow Connector 34"/>
                                  <wps:cNvCnPr/>
                                  <wps:spPr>
                                    <a:xfrm>
                                      <a:off x="0" y="429950"/>
                                      <a:ext cx="766945" cy="68946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" name="Text Box 65"/>
                                  <wps:cNvSpPr txBox="1"/>
                                  <wps:spPr>
                                    <a:xfrm>
                                      <a:off x="191487" y="115409"/>
                                      <a:ext cx="310718" cy="2345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9045A1C" w14:textId="7B77EACD" w:rsidR="00AD599C" w:rsidRPr="00AD599C" w:rsidRDefault="00AD599C">
                                        <w:pPr>
                                          <w:rPr>
                                            <w:vertAlign w:val="superscript"/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W</w:t>
                                        </w:r>
                                        <w:r>
                                          <w:rPr>
                                            <w:vertAlign w:val="superscript"/>
                                            <w:lang w:val="vi-VN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Text Box 66"/>
                                  <wps:cNvSpPr txBox="1"/>
                                  <wps:spPr>
                                    <a:xfrm>
                                      <a:off x="1318951" y="0"/>
                                      <a:ext cx="354965" cy="2780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ECB99D2" w14:textId="3FAD8992" w:rsidR="00AD599C" w:rsidRPr="00AD599C" w:rsidRDefault="00AD599C">
                                        <w:pPr>
                                          <w:rPr>
                                            <w:vertAlign w:val="superscript"/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W</w:t>
                                        </w:r>
                                        <w:r>
                                          <w:rPr>
                                            <w:vertAlign w:val="superscript"/>
                                            <w:lang w:val="vi-VN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7" name="Text Box 67"/>
                                  <wps:cNvSpPr txBox="1"/>
                                  <wps:spPr>
                                    <a:xfrm>
                                      <a:off x="2046920" y="248574"/>
                                      <a:ext cx="422515" cy="2929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6EE7A40" w14:textId="558D2F8F" w:rsidR="00AD599C" w:rsidRPr="00AD599C" w:rsidRDefault="00AD599C">
                                        <w:pPr>
                                          <w:rPr>
                                            <w:vertAlign w:val="superscript"/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W</w:t>
                                        </w:r>
                                        <w:r>
                                          <w:rPr>
                                            <w:vertAlign w:val="superscript"/>
                                            <w:lang w:val="vi-VN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0FE364" id="Group 71" o:spid="_x0000_s1039" style="position:absolute;margin-left:17.75pt;margin-top:11.2pt;width:343.2pt;height:186.35pt;z-index:251724800" coordsize="43589,236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&#13;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1" o:spid="_x0000_s1040" type="#_x0000_t32" style="position:absolute;left:1775;top:14801;width:781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" strokecolor="black [3200]" strokeweight="1.5pt">
                        <v:stroke endarrow="block" joinstyle="miter"/>
                      </v:shape>
                      <v:shape id="Straight Arrow Connector 39" o:spid="_x0000_s1041" type="#_x0000_t32" style="position:absolute;left:11845;top:10298;width:6695;height:78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" strokecolor="black [3200]" strokeweight="1.5pt">
                        <v:stroke endarrow="block" joinstyle="miter"/>
                      </v:shape>
                      <v:group id="Group 70" o:spid="_x0000_s1042" style="position:absolute;width:43589;height:23665" coordsize="43589,23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">
                        <v:group id="Group 64" o:spid="_x0000_s1043" style="position:absolute;width:43589;height:23665" coordsize="43589,23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5z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">
                          <v:oval id="Oval 2" o:spid="_x0000_s1044" style="position:absolute;left:9626;top:3551;width:2713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" fillcolor="#6ca800 [3204]" strokecolor="white [3201]" strokeweight="1.5pt">
                            <v:stroke joinstyle="miter"/>
                            <v:textbox inset=".72pt,,.72pt"/>
                          </v:oval>
                          <v:oval id="Oval 3" o:spid="_x0000_s1045" style="position:absolute;left:9626;top:8522;width:2743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" fillcolor="#6ca800 [3204]" strokecolor="white [3201]" strokeweight="1.5pt">
                            <v:stroke joinstyle="miter"/>
                            <v:textbox inset=".72pt,,.72pt"/>
                          </v:oval>
                          <v:oval id="Oval 4" o:spid="_x0000_s1046" style="position:absolute;left:9626;top:13405;width:2743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" fillcolor="#6ca800 [3204]" strokecolor="white [3201]" strokeweight="1.5pt">
                            <v:stroke joinstyle="miter"/>
                            <v:textbox inset=".72pt,,.72pt"/>
                          </v:oval>
                          <v:oval id="Oval 5" o:spid="_x0000_s1047" style="position:absolute;left:18415;width:2743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" fillcolor="#36c0ca [3206]" strokecolor="white [3201]" strokeweight="1.5pt">
                            <v:stroke joinstyle="miter"/>
                            <v:textbox inset=".72pt,,.72pt"/>
                          </v:oval>
                          <v:oval id="Oval 8" o:spid="_x0000_s1048" style="position:absolute;left:18415;top:5237;width:2743;height:27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" fillcolor="#36c0ca [3206]" strokecolor="white [3201]" strokeweight="1.5pt">
                            <v:stroke joinstyle="miter"/>
                            <v:textbox inset=".72pt,,.72pt"/>
                          </v:oval>
                          <v:oval id="Oval 22" o:spid="_x0000_s1049" style="position:absolute;left:18415;top:11185;width:2743;height:27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" fillcolor="#36c0ca [3206]" strokecolor="white [3201]" strokeweight="1.5pt">
                            <v:stroke joinstyle="miter"/>
                            <v:textbox inset=".72pt,,.72pt"/>
                          </v:oval>
                          <v:oval id="Oval 23" o:spid="_x0000_s1050" style="position:absolute;left:18415;top:17045;width:2743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" fillcolor="#36c0ca [3206]" strokecolor="white [3201]" strokeweight="1.5pt">
                            <v:stroke joinstyle="miter"/>
                            <v:textbox inset=".72pt,,.72pt"/>
                          </v:oval>
                          <v:oval id="Oval 24" o:spid="_x0000_s1051" style="position:absolute;left:28091;top:4705;width:2743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" fillcolor="#36c0ca [3206]" strokecolor="white [3201]" strokeweight="1.5pt">
                            <v:stroke joinstyle="miter"/>
                            <v:textbox inset=".72pt,,.72pt"/>
                          </v:oval>
                          <v:oval id="Oval 25" o:spid="_x0000_s1052" style="position:absolute;left:28091;top:10120;width:2743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" fillcolor="#36c0ca [3206]" strokecolor="white [3201]" strokeweight="1.5pt">
                            <v:stroke joinstyle="miter"/>
                            <v:textbox inset=".72pt,,.72pt"/>
                          </v:oval>
                          <v:oval id="Oval 26" o:spid="_x0000_s1053" style="position:absolute;left:37058;top:2485;width:2743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" fillcolor="#e25d52 [3207]" strokecolor="white [3201]" strokeweight="1.5pt">
                            <v:stroke joinstyle="miter"/>
                            <v:textbox inset=".72pt,,.72pt"/>
                          </v:oval>
                          <v:oval id="Oval 27" o:spid="_x0000_s1054" style="position:absolute;left:37058;top:8256;width:2743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" fillcolor="#e25d52 [3207]" strokecolor="white [3201]" strokeweight="1.5pt">
                            <v:stroke joinstyle="miter"/>
                            <v:textbox inset=".72pt,,.72pt"/>
                          </v:oval>
                          <v:oval id="Oval 28" o:spid="_x0000_s1055" style="position:absolute;left:37058;top:14648;width:2743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" fillcolor="#e25d52 [3207]" strokecolor="white [3201]" strokeweight="1.5pt">
                            <v:stroke joinstyle="miter"/>
                            <v:textbox inset=".72pt,,.72pt"/>
                          </v:oval>
                          <v:shape id="Straight Arrow Connector 29" o:spid="_x0000_s1056" type="#_x0000_t32" style="position:absolute;left:2308;top:4680;width:781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" strokecolor="black [3200]" strokeweight="1.5pt">
                            <v:stroke endarrow="block" joinstyle="miter"/>
                          </v:shape>
                          <v:shape id="Straight Arrow Connector 30" o:spid="_x0000_s1057" type="#_x0000_t32" style="position:absolute;left:2308;top:10095;width:781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" strokecolor="black [3200]" strokeweight="1.5pt">
                            <v:stroke endarrow="block" joinstyle="miter"/>
                          </v:shape>
                          <v:shape id="Straight Arrow Connector 32" o:spid="_x0000_s1058" type="#_x0000_t32" style="position:absolute;left:12378;top:1763;width:6660;height:294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" strokecolor="black [3200]" strokeweight="1.5pt">
                            <v:stroke endarrow="block" joinstyle="miter"/>
                          </v:shape>
                          <v:shape id="Straight Arrow Connector 33" o:spid="_x0000_s1059" type="#_x0000_t32" style="position:absolute;left:12378;top:5237;width:6654;height:10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" strokecolor="black [3200]" strokeweight="1.5pt">
                            <v:stroke endarrow="block" joinstyle="miter"/>
                          </v:shape>
                          <v:shape id="Straight Arrow Connector 35" o:spid="_x0000_s1060" type="#_x0000_t32" style="position:absolute;left:11401;top:6303;width:7670;height:1169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" strokecolor="black [3200]" strokeweight="1.5pt">
                            <v:stroke endarrow="block" joinstyle="miter"/>
                          </v:shape>
                          <v:shape id="Straight Arrow Connector 36" o:spid="_x0000_s1061" type="#_x0000_t32" style="position:absolute;left:12378;top:1724;width:6695;height:760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" strokecolor="black [3200]" strokeweight="1.5pt">
                            <v:stroke endarrow="block" joinstyle="miter"/>
                          </v:shape>
                          <v:shape id="Straight Arrow Connector 37" o:spid="_x0000_s1062" type="#_x0000_t32" style="position:absolute;left:12378;top:7001;width:6695;height:312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" strokecolor="black [3200]" strokeweight="1.5pt">
                            <v:stroke endarrow="block" joinstyle="miter"/>
                          </v:shape>
                          <v:shape id="Straight Arrow Connector 38" o:spid="_x0000_s1063" type="#_x0000_t32" style="position:absolute;left:12378;top:10120;width:6690;height:200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" strokecolor="black [3200]" strokeweight="1.5pt">
                            <v:stroke endarrow="block" joinstyle="miter"/>
                          </v:shape>
                          <v:shape id="Straight Arrow Connector 40" o:spid="_x0000_s1064" type="#_x0000_t32" style="position:absolute;left:12378;top:7406;width:6733;height:720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" strokecolor="black [3200]" strokeweight="1.5pt">
                            <v:stroke endarrow="block" joinstyle="miter"/>
                          </v:shape>
                          <v:shape id="Straight Arrow Connector 41" o:spid="_x0000_s1065" type="#_x0000_t32" style="position:absolute;left:12378;top:12898;width:6654;height:178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" strokecolor="black [3200]" strokeweight="1.5pt">
                            <v:stroke endarrow="block" joinstyle="miter"/>
                          </v:shape>
                          <v:shape id="Straight Arrow Connector 42" o:spid="_x0000_s1066" type="#_x0000_t32" style="position:absolute;left:12378;top:14648;width:6654;height:33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" strokecolor="black [3200]" strokeweight="1.5pt">
                            <v:stroke endarrow="block" joinstyle="miter"/>
                          </v:shape>
                          <v:shape id="Straight Arrow Connector 43" o:spid="_x0000_s1067" type="#_x0000_t32" style="position:absolute;left:21167;top:1775;width:7427;height:396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" strokecolor="black [3200]" strokeweight="1.5pt">
                            <v:stroke endarrow="block" joinstyle="miter"/>
                          </v:shape>
                          <v:shape id="Straight Arrow Connector 44" o:spid="_x0000_s1068" type="#_x0000_t32" style="position:absolute;left:20545;top:1775;width:8083;height:922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" strokecolor="black [3200]" strokeweight="1.5pt">
                            <v:stroke endarrow="block" joinstyle="miter"/>
                          </v:shape>
                          <v:shape id="Straight Arrow Connector 45" o:spid="_x0000_s1069" type="#_x0000_t32" style="position:absolute;left:21128;top:6278;width:7465;height:1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" strokecolor="black [3200]" strokeweight="1.5pt">
                            <v:stroke endarrow="block" joinstyle="miter"/>
                          </v:shape>
                          <v:shape id="Straight Arrow Connector 46" o:spid="_x0000_s1070" type="#_x0000_t32" style="position:absolute;left:21167;top:7013;width:7494;height:399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" strokecolor="black [3200]" strokeweight="1.5pt">
                            <v:stroke endarrow="block" joinstyle="miter"/>
                          </v:shape>
                          <v:shape id="Straight Arrow Connector 47" o:spid="_x0000_s1071" type="#_x0000_t32" style="position:absolute;left:21167;top:6341;width:7461;height:582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" strokecolor="black [3200]" strokeweight="1.5pt">
                            <v:stroke endarrow="block" joinstyle="miter"/>
                          </v:shape>
                          <v:shape id="Straight Arrow Connector 48" o:spid="_x0000_s1072" type="#_x0000_t32" style="position:absolute;left:21167;top:11249;width:7461;height:89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" strokecolor="black [3200]" strokeweight="1.5pt">
                            <v:stroke endarrow="block" joinstyle="miter"/>
                          </v:shape>
                          <v:shape id="Straight Arrow Connector 49" o:spid="_x0000_s1073" type="#_x0000_t32" style="position:absolute;left:21167;top:6962;width:7531;height:1039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" strokecolor="black [3200]" strokeweight="1.5pt">
                            <v:stroke endarrow="block" joinstyle="miter"/>
                          </v:shape>
                          <v:shape id="Straight Arrow Connector 50" o:spid="_x0000_s1074" type="#_x0000_t32" style="position:absolute;left:21167;top:12111;width:7569;height:586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" strokecolor="black [3200]" strokeweight="1.5pt">
                            <v:stroke endarrow="block" joinstyle="miter"/>
                          </v:shape>
                          <v:shape id="Straight Arrow Connector 51" o:spid="_x0000_s1075" type="#_x0000_t32" style="position:absolute;left:30843;top:4071;width:6895;height:223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" strokecolor="black [3200]" strokeweight="1.5pt">
                            <v:stroke endarrow="block" joinstyle="miter"/>
                          </v:shape>
                          <v:shape id="Straight Arrow Connector 52" o:spid="_x0000_s1076" type="#_x0000_t32" style="position:absolute;left:30311;top:6303;width:7467;height:295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" strokecolor="black [3200]" strokeweight="1.5pt">
                            <v:stroke endarrow="block" joinstyle="miter"/>
                          </v:shape>
                          <v:shape id="Straight Arrow Connector 53" o:spid="_x0000_s1077" type="#_x0000_t32" style="position:absolute;left:30311;top:6924;width:7422;height:853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" strokecolor="black [3200]" strokeweight="1.5pt">
                            <v:stroke endarrow="block" joinstyle="miter"/>
                          </v:shape>
                          <v:shape id="Straight Arrow Connector 54" o:spid="_x0000_s1078" type="#_x0000_t32" style="position:absolute;left:30311;top:4654;width:7416;height:631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" strokecolor="black [3200]" strokeweight="1.5pt">
                            <v:stroke endarrow="block" joinstyle="miter"/>
                          </v:shape>
                          <v:shape id="Straight Arrow Connector 55" o:spid="_x0000_s1079" type="#_x0000_t32" style="position:absolute;left:30311;top:10057;width:7416;height:115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" strokecolor="black [3200]" strokeweight="1.5pt">
                            <v:stroke endarrow="block" joinstyle="miter"/>
                          </v:shape>
                          <v:shape id="Straight Arrow Connector 56" o:spid="_x0000_s1080" type="#_x0000_t32" style="position:absolute;left:30311;top:12162;width:7416;height:398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" strokecolor="black [3200]" strokeweight="1.5pt">
                            <v:stroke endarrow="block" joinstyle="miter"/>
                          </v:shape>
                          <v:shape id="Text Box 57" o:spid="_x0000_s1081" type="#_x0000_t202" style="position:absolute;top:2713;width:2307;height:24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" filled="f" stroked="f" strokeweight=".5pt">
                            <v:textbox inset=".72pt,,.72pt">
                              <w:txbxContent>
                                <w:p w14:paraId="23B7A012" w14:textId="7883C5DE" w:rsidR="006E1184" w:rsidRPr="006E1184" w:rsidRDefault="006E1184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x1</w:t>
                                  </w:r>
                                </w:p>
                              </w:txbxContent>
                            </v:textbox>
                          </v:shape>
                          <v:shape id="Text Box 58" o:spid="_x0000_s1082" type="#_x0000_t202" style="position:absolute;top:8484;width:2308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" filled="f" stroked="f" strokeweight=".5pt">
                            <v:textbox inset=".72pt,,.72pt">
                              <w:txbxContent>
                                <w:p w14:paraId="539B0CB0" w14:textId="76664F12" w:rsidR="006E1184" w:rsidRPr="006E1184" w:rsidRDefault="006E1184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x2</w:t>
                                  </w:r>
                                </w:p>
                              </w:txbxContent>
                            </v:textbox>
                          </v:shape>
                          <v:shape id="Text Box 59" o:spid="_x0000_s1083" type="#_x0000_t202" style="position:absolute;top:13367;width:3107;height:27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" filled="f" stroked="f" strokeweight=".5pt">
                            <v:textbox inset=".72pt,,.72pt">
                              <w:txbxContent>
                                <w:p w14:paraId="2FEC96FA" w14:textId="13A88511" w:rsidR="006E1184" w:rsidRPr="006E1184" w:rsidRDefault="006E1184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x3</w:t>
                                  </w:r>
                                </w:p>
                              </w:txbxContent>
                            </v:textbox>
                          </v:shape>
                          <v:shape id="Text Box 60" o:spid="_x0000_s1084" type="#_x0000_t202" style="position:absolute;left:6747;top:20380;width:36842;height:3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" filled="f" stroked="f" strokeweight=".5pt">
                            <v:textbox inset=".72pt,,.72pt">
                              <w:txbxContent>
                                <w:p w14:paraId="613F68AA" w14:textId="03C62FA3" w:rsidR="00887484" w:rsidRPr="00887484" w:rsidRDefault="00887484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Input layer.         Hidden Layer 1.   Hidden Layer 2.       Output Layer</w:t>
                                  </w:r>
                                </w:p>
                              </w:txbxContent>
                            </v:textbox>
                          </v:shape>
                          <v:shape id="Text Box 61" o:spid="_x0000_s1085" type="#_x0000_t202" style="position:absolute;left:41281;top:2713;width:2302;height:24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" filled="f" stroked="f" strokeweight=".5pt">
                            <v:textbox inset=".72pt,,.72pt">
                              <w:txbxContent>
                                <w:p w14:paraId="58779E5C" w14:textId="528E8AD9" w:rsidR="00887484" w:rsidRPr="00887484" w:rsidRDefault="00887484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y1</w:t>
                                  </w:r>
                                </w:p>
                              </w:txbxContent>
                            </v:textbox>
                          </v:shape>
                          <v:shape id="Text Box 62" o:spid="_x0000_s1086" type="#_x0000_t202" style="position:absolute;left:41192;top:8484;width:2302;height:27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" filled="f" stroked="f" strokeweight=".5pt">
                            <v:textbox inset=".72pt,,.72pt">
                              <w:txbxContent>
                                <w:p w14:paraId="344F7C2A" w14:textId="77CBC6F8" w:rsidR="00887484" w:rsidRPr="00887484" w:rsidRDefault="00887484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y2</w:t>
                                  </w:r>
                                </w:p>
                              </w:txbxContent>
                            </v:textbox>
                          </v:shape>
                          <v:shape id="Text Box 63" o:spid="_x0000_s1087" type="#_x0000_t202" style="position:absolute;left:40748;top:14698;width:2042;height:26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" filled="f" stroked="f" strokeweight=".5pt">
                            <v:textbox inset=".72pt,,.72pt">
                              <w:txbxContent>
                                <w:p w14:paraId="193460F5" w14:textId="1D079E88" w:rsidR="00887484" w:rsidRPr="00887484" w:rsidRDefault="00887484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y3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69" o:spid="_x0000_s1088" style="position:absolute;left:10868;top:849;width:24695;height:11194" coordsize="24694,11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jN1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">
                          <v:shape id="Straight Arrow Connector 34" o:spid="_x0000_s1089" type="#_x0000_t32" style="position:absolute;top:4299;width:7669;height:68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" strokecolor="black [3200]" strokeweight="1.5pt">
                            <v:stroke endarrow="block" joinstyle="miter"/>
                          </v:shape>
                          <v:shape id="Text Box 65" o:spid="_x0000_s1090" type="#_x0000_t202" style="position:absolute;left:1914;top:1154;width:3108;height:2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" filled="f" stroked="f" strokeweight=".5pt">
                            <v:textbox inset=".72pt,,.72pt">
                              <w:txbxContent>
                                <w:p w14:paraId="59045A1C" w14:textId="7B77EACD" w:rsidR="00AD599C" w:rsidRPr="00AD599C" w:rsidRDefault="00AD599C">
                                  <w:pPr>
                                    <w:rPr>
                                      <w:vertAlign w:val="superscript"/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W</w:t>
                                  </w:r>
                                  <w:r>
                                    <w:rPr>
                                      <w:vertAlign w:val="superscript"/>
                                      <w:lang w:val="vi-VN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66" o:spid="_x0000_s1091" type="#_x0000_t202" style="position:absolute;left:13189;width:3550;height:2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" filled="f" stroked="f" strokeweight=".5pt">
                            <v:textbox inset=".72pt,,.72pt">
                              <w:txbxContent>
                                <w:p w14:paraId="1ECB99D2" w14:textId="3FAD8992" w:rsidR="00AD599C" w:rsidRPr="00AD599C" w:rsidRDefault="00AD599C">
                                  <w:pPr>
                                    <w:rPr>
                                      <w:vertAlign w:val="superscript"/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W</w:t>
                                  </w:r>
                                  <w:r>
                                    <w:rPr>
                                      <w:vertAlign w:val="superscript"/>
                                      <w:lang w:val="vi-VN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Text Box 67" o:spid="_x0000_s1092" type="#_x0000_t202" style="position:absolute;left:20469;top:2485;width:4225;height:29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" filled="f" stroked="f" strokeweight=".5pt">
                            <v:textbox inset=".72pt,,.72pt">
                              <w:txbxContent>
                                <w:p w14:paraId="16EE7A40" w14:textId="558D2F8F" w:rsidR="00AD599C" w:rsidRPr="00AD599C" w:rsidRDefault="00AD599C">
                                  <w:pPr>
                                    <w:rPr>
                                      <w:vertAlign w:val="superscript"/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W</w:t>
                                  </w:r>
                                  <w:r>
                                    <w:rPr>
                                      <w:vertAlign w:val="superscript"/>
                                      <w:lang w:val="vi-VN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w:pict>
                </mc:Fallback>
              </mc:AlternateContent>
            </w:r>
          </w:p>
          <w:p w14:paraId="2355D8EC" w14:textId="73903953" w:rsidR="00650052" w:rsidRDefault="00650052" w:rsidP="009332B2">
            <w:pPr>
              <w:rPr>
                <w:lang w:val="vi-VN"/>
              </w:rPr>
            </w:pPr>
          </w:p>
          <w:p w14:paraId="679BCF82" w14:textId="60BF0657" w:rsidR="00650052" w:rsidRDefault="00650052" w:rsidP="009332B2">
            <w:pPr>
              <w:rPr>
                <w:lang w:val="vi-VN"/>
              </w:rPr>
            </w:pPr>
          </w:p>
          <w:p w14:paraId="1701A9EB" w14:textId="0147C52D" w:rsidR="00650052" w:rsidRDefault="00650052" w:rsidP="009332B2">
            <w:pPr>
              <w:rPr>
                <w:lang w:val="vi-VN"/>
              </w:rPr>
            </w:pPr>
          </w:p>
          <w:p w14:paraId="7827D7BA" w14:textId="77777777" w:rsidR="00650052" w:rsidRDefault="00650052" w:rsidP="009332B2">
            <w:pPr>
              <w:rPr>
                <w:lang w:val="vi-VN"/>
              </w:rPr>
            </w:pPr>
          </w:p>
          <w:p w14:paraId="3300DC9C" w14:textId="77777777" w:rsidR="00650052" w:rsidRDefault="00650052" w:rsidP="009332B2">
            <w:pPr>
              <w:rPr>
                <w:lang w:val="vi-VN"/>
              </w:rPr>
            </w:pPr>
          </w:p>
          <w:p w14:paraId="297CE715" w14:textId="51F0319D" w:rsidR="00650052" w:rsidRDefault="00650052" w:rsidP="009332B2">
            <w:pPr>
              <w:rPr>
                <w:lang w:val="vi-VN"/>
              </w:rPr>
            </w:pPr>
          </w:p>
          <w:p w14:paraId="715F3B08" w14:textId="77777777" w:rsidR="00650052" w:rsidRDefault="00650052" w:rsidP="009332B2">
            <w:pPr>
              <w:rPr>
                <w:lang w:val="vi-VN"/>
              </w:rPr>
            </w:pPr>
          </w:p>
          <w:p w14:paraId="60C40DA4" w14:textId="77777777" w:rsidR="00650052" w:rsidRDefault="00650052" w:rsidP="009332B2">
            <w:pPr>
              <w:rPr>
                <w:lang w:val="vi-VN"/>
              </w:rPr>
            </w:pPr>
          </w:p>
          <w:p w14:paraId="72701143" w14:textId="09415DE4" w:rsidR="00650052" w:rsidRDefault="00650052" w:rsidP="009332B2">
            <w:pPr>
              <w:rPr>
                <w:lang w:val="vi-VN"/>
              </w:rPr>
            </w:pPr>
          </w:p>
          <w:p w14:paraId="2186F844" w14:textId="77777777" w:rsidR="00650052" w:rsidRDefault="00650052" w:rsidP="009332B2">
            <w:pPr>
              <w:rPr>
                <w:lang w:val="vi-VN"/>
              </w:rPr>
            </w:pPr>
          </w:p>
          <w:p w14:paraId="59F98F1D" w14:textId="77777777" w:rsidR="00650052" w:rsidRDefault="00650052" w:rsidP="009332B2">
            <w:pPr>
              <w:rPr>
                <w:lang w:val="vi-VN"/>
              </w:rPr>
            </w:pPr>
          </w:p>
          <w:p w14:paraId="1230C6B7" w14:textId="1C7B342B" w:rsidR="00650052" w:rsidRDefault="00650052" w:rsidP="009332B2">
            <w:pPr>
              <w:rPr>
                <w:lang w:val="vi-VN"/>
              </w:rPr>
            </w:pPr>
          </w:p>
          <w:p w14:paraId="3D8D03C7" w14:textId="50260FFC" w:rsidR="00650052" w:rsidRDefault="00650052" w:rsidP="009332B2">
            <w:pPr>
              <w:rPr>
                <w:lang w:val="vi-VN"/>
              </w:rPr>
            </w:pPr>
          </w:p>
          <w:p w14:paraId="5F400EBC" w14:textId="37823A7C" w:rsidR="00650052" w:rsidRDefault="00650052" w:rsidP="009332B2">
            <w:pPr>
              <w:rPr>
                <w:lang w:val="vi-VN"/>
              </w:rPr>
            </w:pPr>
          </w:p>
          <w:p w14:paraId="1A0A6803" w14:textId="1C450113" w:rsidR="00650052" w:rsidRDefault="00650052" w:rsidP="009332B2">
            <w:pPr>
              <w:rPr>
                <w:lang w:val="vi-VN"/>
              </w:rPr>
            </w:pPr>
          </w:p>
          <w:p w14:paraId="1E470268" w14:textId="253414B8" w:rsidR="00650052" w:rsidRDefault="00650052" w:rsidP="009332B2">
            <w:pPr>
              <w:rPr>
                <w:lang w:val="vi-VN"/>
              </w:rPr>
            </w:pPr>
          </w:p>
          <w:p w14:paraId="5A0B8E84" w14:textId="11966BD2" w:rsidR="00650052" w:rsidRDefault="00650052" w:rsidP="009332B2">
            <w:pPr>
              <w:rPr>
                <w:lang w:val="vi-VN"/>
              </w:rPr>
            </w:pPr>
          </w:p>
          <w:p w14:paraId="32166EF4" w14:textId="21AB4D60" w:rsidR="00650052" w:rsidRDefault="00650052" w:rsidP="009332B2">
            <w:pPr>
              <w:rPr>
                <w:lang w:val="vi-VN"/>
              </w:rPr>
            </w:pPr>
          </w:p>
          <w:p w14:paraId="43C42155" w14:textId="563FA254" w:rsidR="00650052" w:rsidRDefault="00650052" w:rsidP="009332B2">
            <w:pPr>
              <w:rPr>
                <w:lang w:val="vi-VN"/>
              </w:rPr>
            </w:pPr>
          </w:p>
          <w:p w14:paraId="6243524C" w14:textId="6716161A" w:rsidR="00650052" w:rsidRDefault="00CB7038" w:rsidP="009332B2">
            <w:pPr>
              <w:rPr>
                <w:lang w:val="vi-VN"/>
              </w:rPr>
            </w:pPr>
            <w:r>
              <w:rPr>
                <w:lang w:val="vi-VN"/>
              </w:rPr>
              <w:t>Notation</w:t>
            </w:r>
          </w:p>
          <w:p w14:paraId="555AC54D" w14:textId="22063F6C" w:rsidR="00CB7038" w:rsidRDefault="00A06F23" w:rsidP="009332B2">
            <w:pPr>
              <w:rPr>
                <w:lang w:val="vi-VN"/>
              </w:rPr>
            </w:pPr>
            <w:r>
              <w:rPr>
                <w:b/>
                <w:bCs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FE03C31" wp14:editId="77FAECFA">
                      <wp:simplePos x="0" y="0"/>
                      <wp:positionH relativeFrom="column">
                        <wp:posOffset>2631511</wp:posOffset>
                      </wp:positionH>
                      <wp:positionV relativeFrom="paragraph">
                        <wp:posOffset>124448</wp:posOffset>
                      </wp:positionV>
                      <wp:extent cx="337095" cy="401320"/>
                      <wp:effectExtent l="0" t="0" r="6350" b="0"/>
                      <wp:wrapNone/>
                      <wp:docPr id="96" name="Text Box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7095" cy="401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80D7A0" w14:textId="66AF15FA" w:rsidR="00A06F23" w:rsidRPr="00A06F23" w:rsidRDefault="005B2ECB" w:rsidP="00A06F2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l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E03C31" id="Text Box 96" o:spid="_x0000_s1093" type="#_x0000_t202" style="position:absolute;margin-left:207.2pt;margin-top:9.8pt;width:26.55pt;height:31.6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" filled="f" stroked="f" strokeweight=".5pt">
                      <v:textbox inset=".72pt,,.72pt">
                        <w:txbxContent>
                          <w:p w14:paraId="5680D7A0" w14:textId="66AF15FA" w:rsidR="00A06F23" w:rsidRPr="00A06F23" w:rsidRDefault="005B2ECB" w:rsidP="00A06F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49BF5BC" w14:textId="1D47ADDD" w:rsidR="00650052" w:rsidRDefault="0099358A" w:rsidP="009332B2">
            <w:pPr>
              <w:rPr>
                <w:lang w:val="vi-VN"/>
              </w:rPr>
            </w:pPr>
            <w:r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0889983" wp14:editId="751583D6">
                      <wp:simplePos x="0" y="0"/>
                      <wp:positionH relativeFrom="column">
                        <wp:posOffset>3393422</wp:posOffset>
                      </wp:positionH>
                      <wp:positionV relativeFrom="paragraph">
                        <wp:posOffset>42101</wp:posOffset>
                      </wp:positionV>
                      <wp:extent cx="825537" cy="340286"/>
                      <wp:effectExtent l="0" t="0" r="0" b="0"/>
                      <wp:wrapNone/>
                      <wp:docPr id="88" name="Text Box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5537" cy="3402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7E9D78" w14:textId="389B792A" w:rsidR="0099358A" w:rsidRPr="0099358A" w:rsidRDefault="005B2ECB" w:rsidP="0099358A">
                                  <w:pPr>
                                    <w:rPr>
                                      <w:iCs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→ 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</m:t>
                                        </m:r>
                                      </m:sup>
                                    </m:sSubSup>
                                  </m:oMath>
                                  <w:r w:rsidR="0099358A" w:rsidRPr="0099358A">
                                    <w:rPr>
                                      <w:rFonts w:eastAsiaTheme="minorEastAsia"/>
                                      <w:iCs/>
                                      <w:sz w:val="24"/>
                                      <w:szCs w:val="24"/>
                                      <w:lang w:val="vi-V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0889983" id="Text Box 88" o:spid="_x0000_s1094" type="#_x0000_t202" style="position:absolute;margin-left:267.2pt;margin-top:3.3pt;width:65pt;height:26.8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" filled="f" stroked="f" strokeweight=".5pt">
                      <v:textbox inset=".72pt,,.72pt">
                        <w:txbxContent>
                          <w:p w14:paraId="077E9D78" w14:textId="389B792A" w:rsidR="0099358A" w:rsidRPr="0099358A" w:rsidRDefault="005B2ECB" w:rsidP="0099358A">
                            <w:pPr>
                              <w:rPr>
                                <w:iCs/>
                                <w:sz w:val="24"/>
                                <w:szCs w:val="24"/>
                                <w:lang w:val="vi-VN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→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p>
                              </m:sSubSup>
                            </m:oMath>
                            <w:r w:rsidR="0099358A" w:rsidRPr="0099358A">
                              <w:rPr>
                                <w:rFonts w:eastAsiaTheme="minorEastAsia"/>
                                <w:iCs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2B2B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2ABF1E9" wp14:editId="5459BD3E">
                      <wp:simplePos x="0" y="0"/>
                      <wp:positionH relativeFrom="column">
                        <wp:posOffset>3012132</wp:posOffset>
                      </wp:positionH>
                      <wp:positionV relativeFrom="paragraph">
                        <wp:posOffset>48895</wp:posOffset>
                      </wp:positionV>
                      <wp:extent cx="274320" cy="274320"/>
                      <wp:effectExtent l="12700" t="12700" r="17780" b="17780"/>
                      <wp:wrapNone/>
                      <wp:docPr id="75" name="Oval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" tIns="45720" rIns="9144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16D5F6" id="Oval 75" o:spid="_x0000_s1026" style="position:absolute;margin-left:237.2pt;margin-top:3.85pt;width:21.6pt;height:21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" fillcolor="#36c0ca [3206]" strokecolor="white [3201]" strokeweight="1.5pt">
                      <v:stroke joinstyle="miter"/>
                      <v:textbox inset=".72pt,,.72pt"/>
                    </v:oval>
                  </w:pict>
                </mc:Fallback>
              </mc:AlternateContent>
            </w:r>
          </w:p>
          <w:p w14:paraId="2BA7CD1B" w14:textId="358F403D" w:rsidR="00650052" w:rsidRDefault="00EB2B2B" w:rsidP="009332B2">
            <w:pPr>
              <w:rPr>
                <w:lang w:val="vi-VN"/>
              </w:rPr>
            </w:pPr>
            <w:r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7A2893B" wp14:editId="638A8335">
                      <wp:simplePos x="0" y="0"/>
                      <wp:positionH relativeFrom="column">
                        <wp:posOffset>685812</wp:posOffset>
                      </wp:positionH>
                      <wp:positionV relativeFrom="paragraph">
                        <wp:posOffset>125095</wp:posOffset>
                      </wp:positionV>
                      <wp:extent cx="1136234" cy="340286"/>
                      <wp:effectExtent l="0" t="0" r="0" b="0"/>
                      <wp:wrapNone/>
                      <wp:docPr id="80" name="Text Box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6234" cy="3402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106601" w14:textId="7AC3F688" w:rsidR="00EB2B2B" w:rsidRPr="0099358A" w:rsidRDefault="005B2ECB" w:rsidP="00EB2B2B">
                                  <w:pPr>
                                    <w:rPr>
                                      <w:iCs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(l-1)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→ 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(l-1)</m:t>
                                        </m:r>
                                      </m:sup>
                                    </m:sSubSup>
                                  </m:oMath>
                                  <w:r w:rsidR="00EB2B2B" w:rsidRPr="0099358A">
                                    <w:rPr>
                                      <w:rFonts w:eastAsiaTheme="minorEastAsia"/>
                                      <w:iCs/>
                                      <w:sz w:val="24"/>
                                      <w:szCs w:val="24"/>
                                      <w:lang w:val="vi-V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7A2893B" id="Text Box 80" o:spid="_x0000_s1095" type="#_x0000_t202" style="position:absolute;margin-left:54pt;margin-top:9.85pt;width:89.45pt;height:26.8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" filled="f" stroked="f" strokeweight=".5pt">
                      <v:textbox inset=".72pt,,.72pt">
                        <w:txbxContent>
                          <w:p w14:paraId="6A106601" w14:textId="7AC3F688" w:rsidR="00EB2B2B" w:rsidRPr="0099358A" w:rsidRDefault="005B2ECB" w:rsidP="00EB2B2B">
                            <w:pPr>
                              <w:rPr>
                                <w:iCs/>
                                <w:sz w:val="24"/>
                                <w:szCs w:val="24"/>
                                <w:lang w:val="vi-VN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(l-1)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→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(l-1)</m:t>
                                  </m:r>
                                </m:sup>
                              </m:sSubSup>
                            </m:oMath>
                            <w:r w:rsidR="00EB2B2B" w:rsidRPr="0099358A">
                              <w:rPr>
                                <w:rFonts w:eastAsiaTheme="minorEastAsia"/>
                                <w:iCs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666FE7C" wp14:editId="79317ED8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125095</wp:posOffset>
                      </wp:positionV>
                      <wp:extent cx="274320" cy="274320"/>
                      <wp:effectExtent l="12700" t="12700" r="17780" b="17780"/>
                      <wp:wrapNone/>
                      <wp:docPr id="72" name="Oval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" tIns="45720" rIns="9144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42BA18" id="Oval 72" o:spid="_x0000_s1026" style="position:absolute;margin-left:31.75pt;margin-top:9.85pt;width:21.6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" fillcolor="#36c0ca [3206]" strokecolor="white [3201]" strokeweight="1.5pt">
                      <v:stroke joinstyle="miter"/>
                      <v:textbox inset=".72pt,,.72pt"/>
                    </v:oval>
                  </w:pict>
                </mc:Fallback>
              </mc:AlternateContent>
            </w:r>
          </w:p>
          <w:p w14:paraId="0CADCB82" w14:textId="796B63BE" w:rsidR="00650052" w:rsidRDefault="0099358A" w:rsidP="009332B2">
            <w:pPr>
              <w:rPr>
                <w:lang w:val="vi-VN"/>
              </w:rPr>
            </w:pPr>
            <w:r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1C48C6E" wp14:editId="753D02AE">
                      <wp:simplePos x="0" y="0"/>
                      <wp:positionH relativeFrom="column">
                        <wp:posOffset>3039160</wp:posOffset>
                      </wp:positionH>
                      <wp:positionV relativeFrom="paragraph">
                        <wp:posOffset>123437</wp:posOffset>
                      </wp:positionV>
                      <wp:extent cx="221615" cy="405315"/>
                      <wp:effectExtent l="0" t="0" r="0" b="0"/>
                      <wp:wrapNone/>
                      <wp:docPr id="83" name="Text Box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1615" cy="4053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98CCB7" w14:textId="77777777" w:rsidR="0099358A" w:rsidRPr="00EB2B2B" w:rsidRDefault="0099358A" w:rsidP="0099358A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48C6E" id="Text Box 83" o:spid="_x0000_s1096" type="#_x0000_t202" style="position:absolute;margin-left:239.3pt;margin-top:9.7pt;width:17.45pt;height:31.9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" filled="f" stroked="f" strokeweight=".5pt">
                      <v:textbox inset=".72pt,,.72pt">
                        <w:txbxContent>
                          <w:p w14:paraId="7598CCB7" w14:textId="77777777" w:rsidR="0099358A" w:rsidRPr="00EB2B2B" w:rsidRDefault="0099358A" w:rsidP="0099358A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337639" w14:textId="3E090C6A" w:rsidR="00650052" w:rsidRDefault="00650052" w:rsidP="009332B2">
            <w:pPr>
              <w:rPr>
                <w:lang w:val="vi-VN"/>
              </w:rPr>
            </w:pPr>
          </w:p>
          <w:p w14:paraId="781C1CE3" w14:textId="3FDDFFD9" w:rsidR="00650052" w:rsidRDefault="0099358A" w:rsidP="0099358A">
            <w:pPr>
              <w:tabs>
                <w:tab w:val="left" w:pos="5508"/>
              </w:tabs>
              <w:rPr>
                <w:lang w:val="vi-VN"/>
              </w:rPr>
            </w:pPr>
            <w:r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C8CC622" wp14:editId="7F2677AF">
                      <wp:simplePos x="0" y="0"/>
                      <wp:positionH relativeFrom="column">
                        <wp:posOffset>456645</wp:posOffset>
                      </wp:positionH>
                      <wp:positionV relativeFrom="paragraph">
                        <wp:posOffset>96168</wp:posOffset>
                      </wp:positionV>
                      <wp:extent cx="221615" cy="405315"/>
                      <wp:effectExtent l="0" t="0" r="0" b="0"/>
                      <wp:wrapNone/>
                      <wp:docPr id="81" name="Text Box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1615" cy="4053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0A8CD3" w14:textId="208EF967" w:rsidR="00EB2B2B" w:rsidRPr="00EB2B2B" w:rsidRDefault="0099358A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CC622" id="Text Box 81" o:spid="_x0000_s1097" type="#_x0000_t202" style="position:absolute;margin-left:35.95pt;margin-top:7.55pt;width:17.45pt;height:31.9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" filled="f" stroked="f" strokeweight=".5pt">
                      <v:textbox inset=".72pt,,.72pt">
                        <w:txbxContent>
                          <w:p w14:paraId="450A8CD3" w14:textId="208EF967" w:rsidR="00EB2B2B" w:rsidRPr="00EB2B2B" w:rsidRDefault="0099358A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vi-VN"/>
              </w:rPr>
              <w:tab/>
            </w:r>
          </w:p>
          <w:p w14:paraId="6729921B" w14:textId="69933B6F" w:rsidR="00650052" w:rsidRDefault="00650052" w:rsidP="009332B2">
            <w:pPr>
              <w:rPr>
                <w:lang w:val="vi-VN"/>
              </w:rPr>
            </w:pPr>
          </w:p>
          <w:p w14:paraId="152F7161" w14:textId="3463114B" w:rsidR="00650052" w:rsidRDefault="00A06F23" w:rsidP="009332B2">
            <w:pPr>
              <w:rPr>
                <w:lang w:val="vi-VN"/>
              </w:rPr>
            </w:pPr>
            <w:r>
              <w:rPr>
                <w:b/>
                <w:bCs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4C325EF4" wp14:editId="52D153B3">
                      <wp:simplePos x="0" y="0"/>
                      <wp:positionH relativeFrom="column">
                        <wp:posOffset>2631512</wp:posOffset>
                      </wp:positionH>
                      <wp:positionV relativeFrom="paragraph">
                        <wp:posOffset>8255</wp:posOffset>
                      </wp:positionV>
                      <wp:extent cx="354850" cy="401320"/>
                      <wp:effectExtent l="0" t="0" r="1270" b="0"/>
                      <wp:wrapNone/>
                      <wp:docPr id="97" name="Text Box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50" cy="401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352C34" w14:textId="006BE9A9" w:rsidR="00A06F23" w:rsidRPr="00A06F23" w:rsidRDefault="005B2ECB" w:rsidP="00A06F2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l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C325EF4" id="Text Box 97" o:spid="_x0000_s1098" type="#_x0000_t202" style="position:absolute;margin-left:207.2pt;margin-top:.65pt;width:27.95pt;height:31.6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" filled="f" stroked="f" strokeweight=".5pt">
                      <v:textbox inset=".72pt,,.72pt">
                        <w:txbxContent>
                          <w:p w14:paraId="50352C34" w14:textId="006BE9A9" w:rsidR="00A06F23" w:rsidRPr="00A06F23" w:rsidRDefault="005B2ECB" w:rsidP="00A06F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358A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191E6BE" wp14:editId="37EAA1E9">
                      <wp:simplePos x="0" y="0"/>
                      <wp:positionH relativeFrom="column">
                        <wp:posOffset>3399155</wp:posOffset>
                      </wp:positionH>
                      <wp:positionV relativeFrom="paragraph">
                        <wp:posOffset>54610</wp:posOffset>
                      </wp:positionV>
                      <wp:extent cx="825500" cy="339725"/>
                      <wp:effectExtent l="0" t="0" r="0" b="0"/>
                      <wp:wrapNone/>
                      <wp:docPr id="89" name="Text Box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5500" cy="339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F19E65" w14:textId="260FAE64" w:rsidR="0099358A" w:rsidRPr="0099358A" w:rsidRDefault="005B2ECB" w:rsidP="0099358A">
                                  <w:pPr>
                                    <w:rPr>
                                      <w:iCs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→ 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</m:t>
                                        </m:r>
                                      </m:sup>
                                    </m:sSubSup>
                                  </m:oMath>
                                  <w:r w:rsidR="0099358A" w:rsidRPr="0099358A">
                                    <w:rPr>
                                      <w:rFonts w:eastAsiaTheme="minorEastAsia"/>
                                      <w:iCs/>
                                      <w:sz w:val="24"/>
                                      <w:szCs w:val="24"/>
                                      <w:lang w:val="vi-V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191E6BE" id="Text Box 89" o:spid="_x0000_s1099" type="#_x0000_t202" style="position:absolute;margin-left:267.65pt;margin-top:4.3pt;width:65pt;height:26.7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" filled="f" stroked="f" strokeweight=".5pt">
                      <v:textbox inset=".72pt,,.72pt">
                        <w:txbxContent>
                          <w:p w14:paraId="5EF19E65" w14:textId="260FAE64" w:rsidR="0099358A" w:rsidRPr="0099358A" w:rsidRDefault="005B2ECB" w:rsidP="0099358A">
                            <w:pPr>
                              <w:rPr>
                                <w:iCs/>
                                <w:sz w:val="24"/>
                                <w:szCs w:val="24"/>
                                <w:lang w:val="vi-VN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→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p>
                              </m:sSubSup>
                            </m:oMath>
                            <w:r w:rsidR="0099358A" w:rsidRPr="0099358A">
                              <w:rPr>
                                <w:rFonts w:eastAsiaTheme="minorEastAsia"/>
                                <w:iCs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2B2B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44CD2D4" wp14:editId="45B1856E">
                      <wp:simplePos x="0" y="0"/>
                      <wp:positionH relativeFrom="column">
                        <wp:posOffset>3015942</wp:posOffset>
                      </wp:positionH>
                      <wp:positionV relativeFrom="paragraph">
                        <wp:posOffset>60960</wp:posOffset>
                      </wp:positionV>
                      <wp:extent cx="274320" cy="274320"/>
                      <wp:effectExtent l="12700" t="12700" r="17780" b="17780"/>
                      <wp:wrapNone/>
                      <wp:docPr id="76" name="Oval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" tIns="45720" rIns="9144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C633D1" id="Oval 76" o:spid="_x0000_s1026" style="position:absolute;margin-left:237.5pt;margin-top:4.8pt;width:21.6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" fillcolor="#36c0ca [3206]" strokecolor="white [3201]" strokeweight="1.5pt">
                      <v:stroke joinstyle="miter"/>
                      <v:textbox inset=".72pt,,.72pt"/>
                    </v:oval>
                  </w:pict>
                </mc:Fallback>
              </mc:AlternateContent>
            </w:r>
          </w:p>
          <w:p w14:paraId="775C9ABE" w14:textId="1BF7F792" w:rsidR="00650052" w:rsidRDefault="0099358A" w:rsidP="009332B2">
            <w:pPr>
              <w:rPr>
                <w:lang w:val="vi-VN"/>
              </w:rPr>
            </w:pPr>
            <w:r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B2C5A45" wp14:editId="0BA4A522">
                      <wp:simplePos x="0" y="0"/>
                      <wp:positionH relativeFrom="column">
                        <wp:posOffset>838385</wp:posOffset>
                      </wp:positionH>
                      <wp:positionV relativeFrom="paragraph">
                        <wp:posOffset>128535</wp:posOffset>
                      </wp:positionV>
                      <wp:extent cx="1065320" cy="340286"/>
                      <wp:effectExtent l="0" t="0" r="1905" b="0"/>
                      <wp:wrapNone/>
                      <wp:docPr id="86" name="Text Box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5320" cy="3402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45445A" w14:textId="36CFB7E7" w:rsidR="0099358A" w:rsidRPr="0099358A" w:rsidRDefault="005B2ECB" w:rsidP="0099358A">
                                  <w:pPr>
                                    <w:rPr>
                                      <w:iCs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(l-1)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→ 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(l-1)</m:t>
                                        </m:r>
                                      </m:sup>
                                    </m:sSubSup>
                                  </m:oMath>
                                  <w:r w:rsidR="0099358A" w:rsidRPr="0099358A">
                                    <w:rPr>
                                      <w:rFonts w:eastAsiaTheme="minorEastAsia"/>
                                      <w:iCs/>
                                      <w:sz w:val="24"/>
                                      <w:szCs w:val="24"/>
                                      <w:lang w:val="vi-V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B2C5A45" id="Text Box 86" o:spid="_x0000_s1100" type="#_x0000_t202" style="position:absolute;margin-left:66pt;margin-top:10.1pt;width:83.9pt;height:26.8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" filled="f" stroked="f" strokeweight=".5pt">
                      <v:textbox inset=".72pt,,.72pt">
                        <w:txbxContent>
                          <w:p w14:paraId="0245445A" w14:textId="36CFB7E7" w:rsidR="0099358A" w:rsidRPr="0099358A" w:rsidRDefault="005B2ECB" w:rsidP="0099358A">
                            <w:pPr>
                              <w:rPr>
                                <w:iCs/>
                                <w:sz w:val="24"/>
                                <w:szCs w:val="24"/>
                                <w:lang w:val="vi-VN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(l-1)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→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(l-1)</m:t>
                                  </m:r>
                                </m:sup>
                              </m:sSubSup>
                            </m:oMath>
                            <w:r w:rsidR="0099358A" w:rsidRPr="0099358A">
                              <w:rPr>
                                <w:rFonts w:eastAsiaTheme="minorEastAsia"/>
                                <w:iCs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2B2B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0FAB7D9" wp14:editId="341A2110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137074</wp:posOffset>
                      </wp:positionV>
                      <wp:extent cx="274320" cy="274320"/>
                      <wp:effectExtent l="12700" t="12700" r="17780" b="17780"/>
                      <wp:wrapNone/>
                      <wp:docPr id="73" name="Oval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" tIns="45720" rIns="9144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889FE4" id="Oval 73" o:spid="_x0000_s1026" style="position:absolute;margin-left:31.75pt;margin-top:10.8pt;width:21.6pt;height:21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" fillcolor="#36c0ca [3206]" strokecolor="white [3201]" strokeweight="1.5pt">
                      <v:stroke joinstyle="miter"/>
                      <v:textbox inset=".72pt,,.72pt"/>
                    </v:oval>
                  </w:pict>
                </mc:Fallback>
              </mc:AlternateContent>
            </w:r>
          </w:p>
          <w:p w14:paraId="1C8C0182" w14:textId="4074C267" w:rsidR="00650052" w:rsidRDefault="0099358A" w:rsidP="009332B2">
            <w:pPr>
              <w:rPr>
                <w:lang w:val="vi-VN"/>
              </w:rPr>
            </w:pPr>
            <w:r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7E20584" wp14:editId="351C5523">
                      <wp:simplePos x="0" y="0"/>
                      <wp:positionH relativeFrom="column">
                        <wp:posOffset>3044406</wp:posOffset>
                      </wp:positionH>
                      <wp:positionV relativeFrom="paragraph">
                        <wp:posOffset>126581</wp:posOffset>
                      </wp:positionV>
                      <wp:extent cx="221615" cy="405315"/>
                      <wp:effectExtent l="0" t="0" r="0" b="0"/>
                      <wp:wrapNone/>
                      <wp:docPr id="84" name="Text Box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1615" cy="4053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84345B" w14:textId="77777777" w:rsidR="0099358A" w:rsidRPr="00EB2B2B" w:rsidRDefault="0099358A" w:rsidP="0099358A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20584" id="Text Box 84" o:spid="_x0000_s1101" type="#_x0000_t202" style="position:absolute;margin-left:239.7pt;margin-top:9.95pt;width:17.45pt;height:31.9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" filled="f" stroked="f" strokeweight=".5pt">
                      <v:textbox inset=".72pt,,.72pt">
                        <w:txbxContent>
                          <w:p w14:paraId="4D84345B" w14:textId="77777777" w:rsidR="0099358A" w:rsidRPr="00EB2B2B" w:rsidRDefault="0099358A" w:rsidP="0099358A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281681F" w14:textId="209B8533" w:rsidR="00650052" w:rsidRDefault="00650052" w:rsidP="009332B2">
            <w:pPr>
              <w:rPr>
                <w:lang w:val="vi-VN"/>
              </w:rPr>
            </w:pPr>
          </w:p>
          <w:p w14:paraId="64D34928" w14:textId="1919DBA2" w:rsidR="00650052" w:rsidRDefault="0099358A" w:rsidP="009332B2">
            <w:pPr>
              <w:rPr>
                <w:lang w:val="vi-VN"/>
              </w:rPr>
            </w:pPr>
            <w:r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5AE7E20" wp14:editId="28213059">
                      <wp:simplePos x="0" y="0"/>
                      <wp:positionH relativeFrom="column">
                        <wp:posOffset>478759</wp:posOffset>
                      </wp:positionH>
                      <wp:positionV relativeFrom="paragraph">
                        <wp:posOffset>109689</wp:posOffset>
                      </wp:positionV>
                      <wp:extent cx="221615" cy="405315"/>
                      <wp:effectExtent l="0" t="0" r="0" b="0"/>
                      <wp:wrapNone/>
                      <wp:docPr id="82" name="Text Box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1615" cy="4053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B15317" w14:textId="77777777" w:rsidR="0099358A" w:rsidRPr="00EB2B2B" w:rsidRDefault="0099358A" w:rsidP="0099358A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AE7E20" id="Text Box 82" o:spid="_x0000_s1102" type="#_x0000_t202" style="position:absolute;margin-left:37.7pt;margin-top:8.65pt;width:17.45pt;height:31.9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" filled="f" stroked="f" strokeweight=".5pt">
                      <v:textbox inset=".72pt,,.72pt">
                        <w:txbxContent>
                          <w:p w14:paraId="34B15317" w14:textId="77777777" w:rsidR="0099358A" w:rsidRPr="00EB2B2B" w:rsidRDefault="0099358A" w:rsidP="0099358A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C48461C" w14:textId="4B662917" w:rsidR="00650052" w:rsidRDefault="00A06F23" w:rsidP="009332B2">
            <w:pPr>
              <w:rPr>
                <w:lang w:val="vi-VN"/>
              </w:rPr>
            </w:pPr>
            <w:r>
              <w:rPr>
                <w:b/>
                <w:bCs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8668B42" wp14:editId="038B6E7E">
                      <wp:simplePos x="0" y="0"/>
                      <wp:positionH relativeFrom="column">
                        <wp:posOffset>2636482</wp:posOffset>
                      </wp:positionH>
                      <wp:positionV relativeFrom="paragraph">
                        <wp:posOffset>123129</wp:posOffset>
                      </wp:positionV>
                      <wp:extent cx="354850" cy="401320"/>
                      <wp:effectExtent l="0" t="0" r="1270" b="0"/>
                      <wp:wrapNone/>
                      <wp:docPr id="98" name="Text Box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50" cy="401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26EBC5" w14:textId="13050E5B" w:rsidR="00A06F23" w:rsidRPr="00A06F23" w:rsidRDefault="005B2ECB" w:rsidP="00A06F2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l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668B42" id="Text Box 98" o:spid="_x0000_s1103" type="#_x0000_t202" style="position:absolute;margin-left:207.6pt;margin-top:9.7pt;width:27.95pt;height:31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" filled="f" stroked="f" strokeweight=".5pt">
                      <v:textbox inset=".72pt,,.72pt">
                        <w:txbxContent>
                          <w:p w14:paraId="4626EBC5" w14:textId="13050E5B" w:rsidR="00A06F23" w:rsidRPr="00A06F23" w:rsidRDefault="005B2ECB" w:rsidP="00A06F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358A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E913B64" wp14:editId="25E746D8">
                      <wp:simplePos x="0" y="0"/>
                      <wp:positionH relativeFrom="column">
                        <wp:posOffset>3399513</wp:posOffset>
                      </wp:positionH>
                      <wp:positionV relativeFrom="paragraph">
                        <wp:posOffset>124343</wp:posOffset>
                      </wp:positionV>
                      <wp:extent cx="976436" cy="340286"/>
                      <wp:effectExtent l="0" t="0" r="1905" b="0"/>
                      <wp:wrapNone/>
                      <wp:docPr id="90" name="Text Box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6436" cy="3402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C00B29" w14:textId="66E5BA04" w:rsidR="0099358A" w:rsidRPr="0099358A" w:rsidRDefault="005B2ECB" w:rsidP="0099358A">
                                  <w:pPr>
                                    <w:rPr>
                                      <w:iCs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→ 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</m:t>
                                        </m:r>
                                      </m:sup>
                                    </m:sSubSup>
                                  </m:oMath>
                                  <w:r w:rsidR="0099358A" w:rsidRPr="0099358A">
                                    <w:rPr>
                                      <w:rFonts w:eastAsiaTheme="minorEastAsia"/>
                                      <w:iCs/>
                                      <w:sz w:val="24"/>
                                      <w:szCs w:val="24"/>
                                      <w:lang w:val="vi-V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E913B64" id="Text Box 90" o:spid="_x0000_s1104" type="#_x0000_t202" style="position:absolute;margin-left:267.7pt;margin-top:9.8pt;width:76.9pt;height:26.8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" filled="f" stroked="f" strokeweight=".5pt">
                      <v:textbox inset=".72pt,,.72pt">
                        <w:txbxContent>
                          <w:p w14:paraId="2CC00B29" w14:textId="66E5BA04" w:rsidR="0099358A" w:rsidRPr="0099358A" w:rsidRDefault="005B2ECB" w:rsidP="0099358A">
                            <w:pPr>
                              <w:rPr>
                                <w:iCs/>
                                <w:sz w:val="24"/>
                                <w:szCs w:val="24"/>
                                <w:lang w:val="vi-VN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→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p>
                              </m:sSubSup>
                            </m:oMath>
                            <w:r w:rsidR="0099358A" w:rsidRPr="0099358A">
                              <w:rPr>
                                <w:rFonts w:eastAsiaTheme="minorEastAsia"/>
                                <w:iCs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719A139" w14:textId="56D1C132" w:rsidR="00650052" w:rsidRDefault="00EB2B2B" w:rsidP="009332B2">
            <w:pPr>
              <w:rPr>
                <w:lang w:val="vi-VN"/>
              </w:rPr>
            </w:pPr>
            <w:r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C23F9F4" wp14:editId="5798EB7D">
                      <wp:simplePos x="0" y="0"/>
                      <wp:positionH relativeFrom="column">
                        <wp:posOffset>3038142</wp:posOffset>
                      </wp:positionH>
                      <wp:positionV relativeFrom="paragraph">
                        <wp:posOffset>20597</wp:posOffset>
                      </wp:positionV>
                      <wp:extent cx="274320" cy="274320"/>
                      <wp:effectExtent l="12700" t="12700" r="17780" b="17780"/>
                      <wp:wrapNone/>
                      <wp:docPr id="77" name="Oval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" tIns="45720" rIns="9144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A66224" id="Oval 77" o:spid="_x0000_s1026" style="position:absolute;margin-left:239.2pt;margin-top:1.6pt;width:21.6pt;height:2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" fillcolor="#36c0ca [3206]" strokecolor="white [3201]" strokeweight="1.5pt">
                      <v:stroke joinstyle="miter"/>
                      <v:textbox inset=".72pt,,.72pt"/>
                    </v:oval>
                  </w:pict>
                </mc:Fallback>
              </mc:AlternateContent>
            </w:r>
          </w:p>
          <w:p w14:paraId="39F2A99B" w14:textId="473DF9C1" w:rsidR="00650052" w:rsidRDefault="0099358A" w:rsidP="009332B2">
            <w:pPr>
              <w:rPr>
                <w:lang w:val="vi-VN"/>
              </w:rPr>
            </w:pPr>
            <w:r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FA7724B" wp14:editId="7A444D4A">
                      <wp:simplePos x="0" y="0"/>
                      <wp:positionH relativeFrom="column">
                        <wp:posOffset>836083</wp:posOffset>
                      </wp:positionH>
                      <wp:positionV relativeFrom="paragraph">
                        <wp:posOffset>86572</wp:posOffset>
                      </wp:positionV>
                      <wp:extent cx="1354667" cy="470517"/>
                      <wp:effectExtent l="0" t="0" r="4445" b="0"/>
                      <wp:wrapNone/>
                      <wp:docPr id="87" name="Text Box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4667" cy="4705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92BFBF" w14:textId="1E060A48" w:rsidR="0099358A" w:rsidRPr="0099358A" w:rsidRDefault="005B2ECB" w:rsidP="0099358A">
                                  <w:pPr>
                                    <w:rPr>
                                      <w:iCs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(l-1)</m:t>
                                            </m:r>
                                          </m:sup>
                                        </m:sSup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(l-1)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→ 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(l-1)</m:t>
                                            </m:r>
                                          </m:sup>
                                        </m:sSup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(l-1)</m:t>
                                        </m:r>
                                      </m:sup>
                                    </m:sSubSup>
                                  </m:oMath>
                                  <w:r w:rsidR="0099358A" w:rsidRPr="0099358A">
                                    <w:rPr>
                                      <w:rFonts w:eastAsiaTheme="minorEastAsia"/>
                                      <w:iCs/>
                                      <w:sz w:val="24"/>
                                      <w:szCs w:val="24"/>
                                      <w:lang w:val="vi-V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7724B" id="Text Box 87" o:spid="_x0000_s1105" type="#_x0000_t202" style="position:absolute;margin-left:65.85pt;margin-top:6.8pt;width:106.65pt;height:37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" filled="f" stroked="f" strokeweight=".5pt">
                      <v:textbox inset=".72pt,,.72pt">
                        <w:txbxContent>
                          <w:p w14:paraId="5392BFBF" w14:textId="1E060A48" w:rsidR="0099358A" w:rsidRPr="0099358A" w:rsidRDefault="005B2ECB" w:rsidP="0099358A">
                            <w:pPr>
                              <w:rPr>
                                <w:iCs/>
                                <w:sz w:val="24"/>
                                <w:szCs w:val="24"/>
                                <w:lang w:val="vi-VN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(l-1)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(l-1)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→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(l-1)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(l-1)</m:t>
                                  </m:r>
                                </m:sup>
                              </m:sSubSup>
                            </m:oMath>
                            <w:r w:rsidR="0099358A" w:rsidRPr="0099358A">
                              <w:rPr>
                                <w:rFonts w:eastAsiaTheme="minorEastAsia"/>
                                <w:iCs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D5510CB" w14:textId="1C3F13E5" w:rsidR="00650052" w:rsidRDefault="0099358A" w:rsidP="009332B2">
            <w:pPr>
              <w:rPr>
                <w:lang w:val="vi-VN"/>
              </w:rPr>
            </w:pPr>
            <w:r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D061D49" wp14:editId="644B2F2B">
                      <wp:simplePos x="0" y="0"/>
                      <wp:positionH relativeFrom="column">
                        <wp:posOffset>3074300</wp:posOffset>
                      </wp:positionH>
                      <wp:positionV relativeFrom="paragraph">
                        <wp:posOffset>130896</wp:posOffset>
                      </wp:positionV>
                      <wp:extent cx="221615" cy="405315"/>
                      <wp:effectExtent l="0" t="0" r="0" b="0"/>
                      <wp:wrapNone/>
                      <wp:docPr id="85" name="Text Box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1615" cy="4053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70633E" w14:textId="77777777" w:rsidR="0099358A" w:rsidRPr="00EB2B2B" w:rsidRDefault="0099358A" w:rsidP="0099358A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061D49" id="Text Box 85" o:spid="_x0000_s1106" type="#_x0000_t202" style="position:absolute;margin-left:242.05pt;margin-top:10.3pt;width:17.45pt;height:31.9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" filled="f" stroked="f" strokeweight=".5pt">
                      <v:textbox inset=".72pt,,.72pt">
                        <w:txbxContent>
                          <w:p w14:paraId="7F70633E" w14:textId="77777777" w:rsidR="0099358A" w:rsidRPr="00EB2B2B" w:rsidRDefault="0099358A" w:rsidP="0099358A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2B2B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87270CF" wp14:editId="03E7EFFC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11306</wp:posOffset>
                      </wp:positionV>
                      <wp:extent cx="274320" cy="274320"/>
                      <wp:effectExtent l="12700" t="12700" r="17780" b="17780"/>
                      <wp:wrapNone/>
                      <wp:docPr id="74" name="Oval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" tIns="45720" rIns="9144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FD953E" id="Oval 74" o:spid="_x0000_s1026" style="position:absolute;margin-left:32.05pt;margin-top:.9pt;width:21.6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" fillcolor="#36c0ca [3206]" strokecolor="white [3201]" strokeweight="1.5pt">
                      <v:stroke joinstyle="miter"/>
                      <v:textbox inset=".72pt,,.72pt"/>
                    </v:oval>
                  </w:pict>
                </mc:Fallback>
              </mc:AlternateContent>
            </w:r>
          </w:p>
          <w:p w14:paraId="1601633A" w14:textId="0824BE14" w:rsidR="00650052" w:rsidRDefault="00650052" w:rsidP="009332B2">
            <w:pPr>
              <w:rPr>
                <w:lang w:val="vi-VN"/>
              </w:rPr>
            </w:pPr>
          </w:p>
          <w:p w14:paraId="484BE2C6" w14:textId="0129241C" w:rsidR="00650052" w:rsidRDefault="00650052" w:rsidP="009332B2">
            <w:pPr>
              <w:rPr>
                <w:lang w:val="vi-VN"/>
              </w:rPr>
            </w:pPr>
          </w:p>
          <w:p w14:paraId="30CED9FB" w14:textId="255AEC67" w:rsidR="00650052" w:rsidRDefault="00A06F23" w:rsidP="009332B2">
            <w:pPr>
              <w:rPr>
                <w:lang w:val="vi-VN"/>
              </w:rPr>
            </w:pPr>
            <w:r>
              <w:rPr>
                <w:b/>
                <w:bCs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F0DA5BF" wp14:editId="1EC9A80E">
                      <wp:simplePos x="0" y="0"/>
                      <wp:positionH relativeFrom="column">
                        <wp:posOffset>2479165</wp:posOffset>
                      </wp:positionH>
                      <wp:positionV relativeFrom="paragraph">
                        <wp:posOffset>89923</wp:posOffset>
                      </wp:positionV>
                      <wp:extent cx="612140" cy="401320"/>
                      <wp:effectExtent l="0" t="0" r="0" b="0"/>
                      <wp:wrapNone/>
                      <wp:docPr id="100" name="Text Box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2140" cy="401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AB6AF0" w14:textId="6DFF30C7" w:rsidR="00A06F23" w:rsidRPr="00A06F23" w:rsidRDefault="005B2ECB" w:rsidP="00A06F2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d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l</m:t>
                                              </m:r>
                                            </m:sup>
                                          </m:sSup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l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DA5BF" id="Text Box 100" o:spid="_x0000_s1107" type="#_x0000_t202" style="position:absolute;margin-left:195.2pt;margin-top:7.1pt;width:48.2pt;height:31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" filled="f" stroked="f" strokeweight=".5pt">
                      <v:textbox inset=".72pt,,.72pt">
                        <w:txbxContent>
                          <w:p w14:paraId="00AB6AF0" w14:textId="6DFF30C7" w:rsidR="00A06F23" w:rsidRPr="00A06F23" w:rsidRDefault="005B2ECB" w:rsidP="00A06F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</m:t>
                                        </m:r>
                                      </m:sup>
                                    </m:sSup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358A"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4B09121" wp14:editId="526307EC">
                      <wp:simplePos x="0" y="0"/>
                      <wp:positionH relativeFrom="column">
                        <wp:posOffset>3416719</wp:posOffset>
                      </wp:positionH>
                      <wp:positionV relativeFrom="paragraph">
                        <wp:posOffset>90971</wp:posOffset>
                      </wp:positionV>
                      <wp:extent cx="976436" cy="470517"/>
                      <wp:effectExtent l="0" t="0" r="1905" b="0"/>
                      <wp:wrapNone/>
                      <wp:docPr id="92" name="Text Box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6436" cy="4705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F60759" w14:textId="768F7938" w:rsidR="0099358A" w:rsidRPr="0099358A" w:rsidRDefault="005B2ECB" w:rsidP="0099358A">
                                  <w:pPr>
                                    <w:rPr>
                                      <w:iCs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l</m:t>
                                            </m:r>
                                          </m:sup>
                                        </m:sSup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→ 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l</m:t>
                                            </m:r>
                                          </m:sup>
                                        </m:sSup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</m:t>
                                        </m:r>
                                      </m:sup>
                                    </m:sSubSup>
                                  </m:oMath>
                                  <w:r w:rsidR="0099358A" w:rsidRPr="0099358A">
                                    <w:rPr>
                                      <w:rFonts w:eastAsiaTheme="minorEastAsia"/>
                                      <w:iCs/>
                                      <w:sz w:val="24"/>
                                      <w:szCs w:val="24"/>
                                      <w:lang w:val="vi-V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" tIns="45720" rIns="9144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09121" id="Text Box 92" o:spid="_x0000_s1108" type="#_x0000_t202" style="position:absolute;margin-left:269.05pt;margin-top:7.15pt;width:76.9pt;height:37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" filled="f" stroked="f" strokeweight=".5pt">
                      <v:textbox inset=".72pt,,.72pt">
                        <w:txbxContent>
                          <w:p w14:paraId="27F60759" w14:textId="768F7938" w:rsidR="0099358A" w:rsidRPr="0099358A" w:rsidRDefault="005B2ECB" w:rsidP="0099358A">
                            <w:pPr>
                              <w:rPr>
                                <w:iCs/>
                                <w:sz w:val="24"/>
                                <w:szCs w:val="24"/>
                                <w:lang w:val="vi-VN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→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p>
                              </m:sSubSup>
                            </m:oMath>
                            <w:r w:rsidR="0099358A" w:rsidRPr="0099358A">
                              <w:rPr>
                                <w:rFonts w:eastAsiaTheme="minorEastAsia"/>
                                <w:iCs/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85CE2DA" w14:textId="3A9659B5" w:rsidR="00650052" w:rsidRDefault="00EB2B2B" w:rsidP="009332B2">
            <w:pPr>
              <w:rPr>
                <w:lang w:val="vi-VN"/>
              </w:rPr>
            </w:pPr>
            <w:r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048DD01" wp14:editId="0619BDDA">
                      <wp:simplePos x="0" y="0"/>
                      <wp:positionH relativeFrom="column">
                        <wp:posOffset>3068795</wp:posOffset>
                      </wp:positionH>
                      <wp:positionV relativeFrom="paragraph">
                        <wp:posOffset>31066</wp:posOffset>
                      </wp:positionV>
                      <wp:extent cx="274320" cy="274320"/>
                      <wp:effectExtent l="12700" t="12700" r="17780" b="17780"/>
                      <wp:wrapNone/>
                      <wp:docPr id="78" name="Oval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2743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" tIns="45720" rIns="9144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F3F208" id="Oval 78" o:spid="_x0000_s1026" style="position:absolute;margin-left:241.65pt;margin-top:2.45pt;width:21.6pt;height:21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" fillcolor="#36c0ca [3206]" strokecolor="white [3201]" strokeweight="1.5pt">
                      <v:stroke joinstyle="miter"/>
                      <v:textbox inset=".72pt,,.72pt"/>
                    </v:oval>
                  </w:pict>
                </mc:Fallback>
              </mc:AlternateContent>
            </w:r>
          </w:p>
          <w:p w14:paraId="60B21032" w14:textId="07C325D4" w:rsidR="00650052" w:rsidRDefault="00650052" w:rsidP="009332B2">
            <w:pPr>
              <w:rPr>
                <w:lang w:val="vi-VN"/>
              </w:rPr>
            </w:pPr>
          </w:p>
          <w:p w14:paraId="49BD6D69" w14:textId="70A82800" w:rsidR="00650052" w:rsidRDefault="00650052" w:rsidP="009332B2">
            <w:pPr>
              <w:rPr>
                <w:lang w:val="vi-VN"/>
              </w:rPr>
            </w:pPr>
          </w:p>
          <w:p w14:paraId="47E2E8D1" w14:textId="75FA566C" w:rsidR="00650052" w:rsidRDefault="00650052" w:rsidP="009332B2">
            <w:pPr>
              <w:rPr>
                <w:lang w:val="vi-VN"/>
              </w:rPr>
            </w:pPr>
          </w:p>
          <w:p w14:paraId="19697377" w14:textId="18835C8A" w:rsidR="00650052" w:rsidRPr="001C4287" w:rsidRDefault="005B2ECB" w:rsidP="009332B2">
            <w:pPr>
              <w:rPr>
                <w:rFonts w:eastAsiaTheme="minorEastAsia"/>
                <w:iCs/>
                <w:sz w:val="24"/>
                <w:szCs w:val="24"/>
                <w:lang w:val="vi-VN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index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layer</m:t>
                  </m:r>
                </m:sup>
              </m:sSubSup>
            </m:oMath>
            <w:r w:rsidR="004D5798">
              <w:rPr>
                <w:rFonts w:eastAsiaTheme="minorEastAsia"/>
                <w:iCs/>
                <w:sz w:val="24"/>
                <w:szCs w:val="24"/>
                <w:lang w:val="vi-VN"/>
              </w:rPr>
              <w:t xml:space="preserve"> : sum of input * weight of particular layer of an particular unit</w:t>
            </w:r>
          </w:p>
          <w:p w14:paraId="79EE52BF" w14:textId="11B947CD" w:rsidR="00993591" w:rsidRPr="001C4287" w:rsidRDefault="005B2ECB" w:rsidP="009332B2">
            <w:pPr>
              <w:rPr>
                <w:rFonts w:eastAsiaTheme="minorEastAsia"/>
                <w:iCs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index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layer</m:t>
                  </m:r>
                </m:sup>
              </m:sSubSup>
            </m:oMath>
            <w:r w:rsidR="004D5798">
              <w:rPr>
                <w:rFonts w:eastAsiaTheme="minorEastAsia"/>
                <w:iCs/>
                <w:sz w:val="24"/>
                <w:szCs w:val="24"/>
              </w:rPr>
              <w:t xml:space="preserve">: the actual output after applied activation function of particular </w:t>
            </w:r>
            <w:r w:rsidR="00993591">
              <w:rPr>
                <w:rFonts w:eastAsiaTheme="minorEastAsia"/>
                <w:iCs/>
                <w:sz w:val="24"/>
                <w:szCs w:val="24"/>
              </w:rPr>
              <w:t xml:space="preserve">layer </w:t>
            </w:r>
            <w:r w:rsidR="004D5798">
              <w:rPr>
                <w:rFonts w:eastAsiaTheme="minorEastAsia"/>
                <w:iCs/>
                <w:sz w:val="24"/>
                <w:szCs w:val="24"/>
              </w:rPr>
              <w:t>of a particular unit</w:t>
            </w:r>
          </w:p>
          <w:p w14:paraId="471E67F9" w14:textId="74879DAF" w:rsidR="001C4287" w:rsidRDefault="005B2ECB" w:rsidP="00993591">
            <w:pPr>
              <w:rPr>
                <w:rFonts w:eastAsiaTheme="minorEastAsia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index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layer</m:t>
                  </m:r>
                </m:sup>
              </m:sSubSup>
            </m:oMath>
            <w:r w:rsidR="00993591">
              <w:rPr>
                <w:rFonts w:eastAsiaTheme="minorEastAsia"/>
                <w:sz w:val="24"/>
                <w:szCs w:val="24"/>
              </w:rPr>
              <w:t>: the amount of error of particular layer of particular unit</w:t>
            </w:r>
          </w:p>
          <w:p w14:paraId="5F36EBEF" w14:textId="593BA39C" w:rsidR="004B4F79" w:rsidRDefault="005B2ECB" w:rsidP="00993591">
            <w:pPr>
              <w:rPr>
                <w:rFonts w:eastAsiaTheme="minorEastAs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index</m:t>
                  </m:r>
                </m:sub>
              </m:sSub>
            </m:oMath>
            <w:r w:rsidR="00F0664D">
              <w:rPr>
                <w:rFonts w:eastAsiaTheme="minorEastAsia"/>
                <w:sz w:val="24"/>
                <w:szCs w:val="24"/>
              </w:rPr>
              <w:t>:</w:t>
            </w:r>
            <w:r w:rsidR="00F0664D">
              <w:t xml:space="preserve"> </w:t>
            </w:r>
            <w:r w:rsidR="00F0664D" w:rsidRPr="00F0664D">
              <w:rPr>
                <w:rFonts w:eastAsiaTheme="minorEastAsia"/>
                <w:sz w:val="24"/>
                <w:szCs w:val="24"/>
              </w:rPr>
              <w:t>desired output</w:t>
            </w:r>
            <w:r w:rsidR="001A2B51">
              <w:rPr>
                <w:rFonts w:eastAsiaTheme="minorEastAsia"/>
                <w:sz w:val="24"/>
                <w:szCs w:val="24"/>
              </w:rPr>
              <w:t xml:space="preserve"> </w:t>
            </w:r>
            <w:r w:rsidR="00DC7321">
              <w:rPr>
                <w:rFonts w:eastAsiaTheme="minorEastAsia"/>
                <w:sz w:val="24"/>
                <w:szCs w:val="24"/>
              </w:rPr>
              <w:t>with</w:t>
            </w:r>
            <w:r w:rsidR="001A2B51">
              <w:rPr>
                <w:rFonts w:eastAsiaTheme="minorEastAsia"/>
                <w:sz w:val="24"/>
                <w:szCs w:val="24"/>
              </w:rPr>
              <w:t xml:space="preserve"> </w:t>
            </w:r>
            <w:r w:rsidR="00E00F76">
              <w:rPr>
                <w:rFonts w:eastAsiaTheme="minorEastAsia"/>
                <w:sz w:val="24"/>
                <w:szCs w:val="24"/>
              </w:rPr>
              <w:t>particular</w:t>
            </w:r>
            <w:r w:rsidR="001A2B51">
              <w:rPr>
                <w:rFonts w:eastAsiaTheme="minorEastAsia"/>
                <w:sz w:val="24"/>
                <w:szCs w:val="24"/>
              </w:rPr>
              <w:t xml:space="preserve"> index</w:t>
            </w:r>
          </w:p>
          <w:p w14:paraId="4982E24A" w14:textId="77777777" w:rsidR="001C4287" w:rsidRDefault="001C4287" w:rsidP="00993591">
            <w:pPr>
              <w:rPr>
                <w:rFonts w:eastAsiaTheme="minorEastAsia"/>
                <w:sz w:val="24"/>
                <w:szCs w:val="24"/>
              </w:rPr>
            </w:pPr>
          </w:p>
          <w:p w14:paraId="5C2B5CB3" w14:textId="67BAF87C" w:rsidR="004B4F79" w:rsidRDefault="004B4F79" w:rsidP="004B4F79">
            <w:pPr>
              <w:pStyle w:val="Heading1"/>
              <w:outlineLvl w:val="0"/>
            </w:pPr>
            <w:r>
              <w:lastRenderedPageBreak/>
              <w:t>F</w:t>
            </w:r>
            <w:r w:rsidRPr="004B4F79">
              <w:t>eed forward neural network</w:t>
            </w:r>
          </w:p>
          <w:p w14:paraId="0ADB8A1D" w14:textId="6EE1D4C1" w:rsidR="004B4F79" w:rsidRPr="00956507" w:rsidRDefault="005B2ECB" w:rsidP="004B4F79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∈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(l-1)</m:t>
                        </m:r>
                      </m:sup>
                    </m:sSup>
                  </m:sup>
                </m:sSup>
              </m:oMath>
            </m:oMathPara>
          </w:p>
          <w:p w14:paraId="5BE89F97" w14:textId="0D06C8FA" w:rsidR="004B4F79" w:rsidRPr="004B4F79" w:rsidRDefault="005B2ECB" w:rsidP="004B4F79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lT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(l-1)</m:t>
                    </m:r>
                  </m:sup>
                </m:sSup>
              </m:oMath>
            </m:oMathPara>
          </w:p>
          <w:p w14:paraId="719624A6" w14:textId="79774F35" w:rsidR="00650052" w:rsidRPr="00956507" w:rsidRDefault="005B2ECB" w:rsidP="009332B2">
            <w:pPr>
              <w:rPr>
                <w:lang w:val="vi-VN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vi-VN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vi-VN"/>
                      </w:rPr>
                      <m:t>l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=f(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vi-V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vi-VN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vi-VN"/>
                      </w:rPr>
                      <m:t>l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)</m:t>
                </m:r>
              </m:oMath>
            </m:oMathPara>
          </w:p>
          <w:p w14:paraId="450CB3FF" w14:textId="77777777" w:rsidR="004D5798" w:rsidRDefault="004D5798" w:rsidP="009332B2">
            <w:pPr>
              <w:rPr>
                <w:lang w:val="vi-VN"/>
              </w:rPr>
            </w:pPr>
          </w:p>
          <w:p w14:paraId="299B8137" w14:textId="303FE86B" w:rsidR="00650052" w:rsidRDefault="002F712C" w:rsidP="002F712C">
            <w:pPr>
              <w:pStyle w:val="Heading1"/>
              <w:outlineLvl w:val="0"/>
            </w:pPr>
            <w:r>
              <w:t>B</w:t>
            </w:r>
            <w:r w:rsidRPr="002F712C">
              <w:rPr>
                <w:lang w:val="vi-VN"/>
              </w:rPr>
              <w:t>ackpropagation</w:t>
            </w:r>
            <w:r>
              <w:t xml:space="preserve"> </w:t>
            </w:r>
            <w:r w:rsidRPr="004B4F79">
              <w:t>neural network</w:t>
            </w:r>
            <w:r>
              <w:br/>
            </w:r>
            <w:r w:rsidR="00A971A4" w:rsidRPr="00A971A4">
              <w:t>Output Layer</w:t>
            </w:r>
            <w:r w:rsidR="0089051E">
              <w:t xml:space="preserve"> Error</w:t>
            </w:r>
          </w:p>
          <w:p w14:paraId="273060F1" w14:textId="5C1C5B79" w:rsidR="00A971A4" w:rsidRPr="00A741D2" w:rsidRDefault="005B2ECB" w:rsidP="00A971A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output layer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=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index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vi-VN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vi-VN"/>
                      </w:rPr>
                      <m:t>l</m:t>
                    </m:r>
                  </m:sup>
                </m:sSubSup>
                <m:r>
                  <w:rPr>
                    <w:rFonts w:ascii="Cambria Math" w:hAnsi="Cambria Math"/>
                  </w:rPr>
                  <m:t>)* 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vi-VN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vi-VN"/>
                      </w:rPr>
                      <m:t>l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* (1 -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vi-VN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vi-VN"/>
                      </w:rPr>
                      <m:t>l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)) </m:t>
                </m:r>
              </m:oMath>
            </m:oMathPara>
          </w:p>
          <w:p w14:paraId="46EE17FC" w14:textId="58337B62" w:rsidR="00A741D2" w:rsidRPr="0089051E" w:rsidRDefault="005B2ECB" w:rsidP="00A971A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 =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 + σ *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vi-VN"/>
                      </w:rPr>
                      <m:t>(l-1)</m:t>
                    </m:r>
                  </m:sup>
                </m:sSubSup>
                <m:r>
                  <w:rPr>
                    <w:rFonts w:ascii="Cambria Math" w:hAnsi="Cambria Math"/>
                    <w:lang w:val="vi-VN"/>
                  </w:rPr>
                  <m:t xml:space="preserve"> *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output layer</m:t>
                    </m:r>
                  </m:sup>
                </m:sSubSup>
              </m:oMath>
            </m:oMathPara>
          </w:p>
          <w:p w14:paraId="7C2EC704" w14:textId="733394B5" w:rsidR="0089051E" w:rsidRDefault="0089051E" w:rsidP="00190D14">
            <w:pPr>
              <w:pStyle w:val="Heading1"/>
              <w:outlineLvl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Hidden layer error</w:t>
            </w:r>
          </w:p>
          <w:p w14:paraId="1CDCC95C" w14:textId="4A1150DE" w:rsidR="00190D14" w:rsidRPr="00A741D2" w:rsidRDefault="005B2ECB" w:rsidP="00190D14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vi-VN"/>
                      </w:rPr>
                      <m:t>(l - 1)</m:t>
                    </m:r>
                  </m:sup>
                </m:sSubSup>
                <m:r>
                  <w:rPr>
                    <w:rFonts w:ascii="Cambria Math" w:hAnsi="Cambria Math"/>
                    <w:lang w:val="vi-VN"/>
                  </w:rPr>
                  <m:t xml:space="preserve"> 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vi-VN"/>
                      </w:rPr>
                      <m:t>(l-1)</m:t>
                    </m:r>
                  </m:sup>
                </m:sSubSup>
                <m:r>
                  <w:rPr>
                    <w:rFonts w:ascii="Cambria Math" w:hAnsi="Cambria Math"/>
                    <w:lang w:val="vi-VN"/>
                  </w:rPr>
                  <m:t xml:space="preserve"> * (1 -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vi-VN"/>
                      </w:rPr>
                      <m:t>(l-1)</m:t>
                    </m:r>
                  </m:sup>
                </m:sSubSup>
                <m:r>
                  <w:rPr>
                    <w:rFonts w:ascii="Cambria Math" w:hAnsi="Cambria Math"/>
                    <w:lang w:val="vi-VN"/>
                  </w:rPr>
                  <m:t>) 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vi-VN"/>
                      </w:rPr>
                      <m:t>j = 1</m:t>
                    </m:r>
                  </m:sub>
                  <m:sup>
                    <m:r>
                      <w:rPr>
                        <w:rFonts w:ascii="Cambria Math" w:hAnsi="Cambria Math"/>
                        <w:lang w:val="vi-VN"/>
                      </w:rPr>
                      <m:t xml:space="preserve">j =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sup>
                    </m:sSup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l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lang w:val="vi-VN"/>
                  </w:rPr>
                  <m:t xml:space="preserve"> *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bSup>
              </m:oMath>
            </m:oMathPara>
          </w:p>
          <w:p w14:paraId="15582E91" w14:textId="07F55C0D" w:rsidR="00A741D2" w:rsidRPr="00A741D2" w:rsidRDefault="005B2ECB" w:rsidP="00190D14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(l - 1)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 =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(l - 1)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 + σ *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vi-VN"/>
                      </w:rPr>
                      <m:t>(l-2)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 *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vi-VN"/>
                      </w:rPr>
                      <m:t>(l - 1)</m:t>
                    </m:r>
                  </m:sup>
                </m:sSubSup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</m:oMath>
            </m:oMathPara>
          </w:p>
          <w:p w14:paraId="47B25AB5" w14:textId="77777777" w:rsidR="002F712C" w:rsidRDefault="002F712C" w:rsidP="002F712C"/>
          <w:p w14:paraId="05FFAD8C" w14:textId="77777777" w:rsidR="002F712C" w:rsidRDefault="002F712C" w:rsidP="002F712C"/>
          <w:p w14:paraId="03E665CB" w14:textId="77777777" w:rsidR="002F712C" w:rsidRDefault="002F712C" w:rsidP="002F712C"/>
          <w:p w14:paraId="6579593D" w14:textId="77777777" w:rsidR="002F712C" w:rsidRDefault="002F712C" w:rsidP="002F712C"/>
          <w:p w14:paraId="603E32B9" w14:textId="77777777" w:rsidR="002F712C" w:rsidRDefault="002F712C" w:rsidP="002F712C"/>
          <w:p w14:paraId="48A243ED" w14:textId="77777777" w:rsidR="002F712C" w:rsidRDefault="002F712C" w:rsidP="002F712C"/>
          <w:p w14:paraId="7BC9D1B3" w14:textId="77777777" w:rsidR="002F712C" w:rsidRDefault="002F712C" w:rsidP="002F712C"/>
          <w:p w14:paraId="7E5A0EF1" w14:textId="77777777" w:rsidR="002F712C" w:rsidRDefault="002F712C" w:rsidP="002F712C"/>
          <w:p w14:paraId="66B10395" w14:textId="77777777" w:rsidR="002F712C" w:rsidRDefault="002F712C" w:rsidP="002F712C"/>
          <w:p w14:paraId="41829A18" w14:textId="77777777" w:rsidR="002F712C" w:rsidRDefault="002F712C" w:rsidP="002F712C"/>
          <w:p w14:paraId="249D5898" w14:textId="77777777" w:rsidR="002F712C" w:rsidRDefault="002F712C" w:rsidP="002F712C"/>
          <w:p w14:paraId="4FBF64C5" w14:textId="77777777" w:rsidR="002F712C" w:rsidRDefault="002F712C" w:rsidP="002F712C"/>
          <w:p w14:paraId="4C46B0D6" w14:textId="77777777" w:rsidR="002F712C" w:rsidRDefault="002F712C" w:rsidP="002F712C"/>
          <w:p w14:paraId="0B059AF0" w14:textId="77777777" w:rsidR="002F712C" w:rsidRDefault="002F712C" w:rsidP="002F712C"/>
          <w:p w14:paraId="680D9610" w14:textId="77777777" w:rsidR="002F712C" w:rsidRDefault="002F712C" w:rsidP="002F712C"/>
          <w:p w14:paraId="5904EF3C" w14:textId="77777777" w:rsidR="002F712C" w:rsidRDefault="002F712C" w:rsidP="002F712C"/>
          <w:p w14:paraId="0A0C03FE" w14:textId="77777777" w:rsidR="002F712C" w:rsidRDefault="002F712C" w:rsidP="002F712C"/>
          <w:p w14:paraId="077363EC" w14:textId="390F8A0A" w:rsidR="002F712C" w:rsidRDefault="002F712C" w:rsidP="002F712C"/>
          <w:p w14:paraId="242F8404" w14:textId="4DE853E3" w:rsidR="003A3C15" w:rsidRDefault="003A3C15" w:rsidP="002F712C"/>
          <w:p w14:paraId="64E6FB69" w14:textId="0C47E415" w:rsidR="003A3C15" w:rsidRDefault="003A3C15" w:rsidP="002F712C"/>
          <w:p w14:paraId="3D05B38D" w14:textId="1EC5EB5C" w:rsidR="003A3C15" w:rsidRDefault="003A3C15" w:rsidP="002F712C"/>
          <w:p w14:paraId="29E2F8AC" w14:textId="036AA692" w:rsidR="003A3C15" w:rsidRDefault="003A3C15" w:rsidP="002F712C"/>
          <w:p w14:paraId="2D84D87A" w14:textId="5C7184F4" w:rsidR="003A3C15" w:rsidRDefault="003A3C15" w:rsidP="002F712C"/>
          <w:p w14:paraId="0A066D2B" w14:textId="77777777" w:rsidR="003A3C15" w:rsidRDefault="003A3C15" w:rsidP="002F712C"/>
          <w:p w14:paraId="03CF5C28" w14:textId="77777777" w:rsidR="002F712C" w:rsidRDefault="002F712C" w:rsidP="002F712C"/>
          <w:p w14:paraId="4CC03B48" w14:textId="70CD01EA" w:rsidR="002F712C" w:rsidRPr="002F712C" w:rsidRDefault="002F712C" w:rsidP="002F712C"/>
        </w:tc>
      </w:tr>
      <w:tr w:rsidR="00650052" w:rsidRPr="00F61E4F" w14:paraId="48FC4957" w14:textId="77777777" w:rsidTr="00E867A3">
        <w:tc>
          <w:tcPr>
            <w:tcW w:w="2070" w:type="dxa"/>
            <w:tcMar>
              <w:top w:w="720" w:type="dxa"/>
              <w:left w:w="230" w:type="dxa"/>
              <w:right w:w="230" w:type="dxa"/>
            </w:tcMar>
          </w:tcPr>
          <w:p w14:paraId="02FFA7D5" w14:textId="4C03A6B8" w:rsidR="00650052" w:rsidRPr="008E4DB8" w:rsidRDefault="008E4DB8" w:rsidP="00F61E4F">
            <w:pPr>
              <w:pStyle w:val="Quote"/>
              <w:rPr>
                <w:b/>
                <w:bCs/>
                <w:i w:val="0"/>
                <w:iCs w:val="0"/>
                <w:lang w:val="vi-VN"/>
              </w:rPr>
            </w:pPr>
            <w:r>
              <w:rPr>
                <w:b/>
                <w:bCs/>
                <w:i w:val="0"/>
                <w:iCs w:val="0"/>
                <w:lang w:val="vi-VN"/>
              </w:rPr>
              <w:lastRenderedPageBreak/>
              <w:t>Activation function</w:t>
            </w:r>
          </w:p>
        </w:tc>
        <w:tc>
          <w:tcPr>
            <w:tcW w:w="8730" w:type="dxa"/>
            <w:tcMar>
              <w:top w:w="720" w:type="dxa"/>
            </w:tcMar>
          </w:tcPr>
          <w:p w14:paraId="54540C25" w14:textId="77777777" w:rsidR="00650052" w:rsidRDefault="008E4DB8" w:rsidP="008E4DB8">
            <w:pPr>
              <w:pStyle w:val="Heading1"/>
              <w:outlineLvl w:val="0"/>
            </w:pPr>
            <w:r>
              <w:rPr>
                <w:lang w:val="vi-VN"/>
              </w:rPr>
              <w:t xml:space="preserve">Sigmoid or </w:t>
            </w:r>
            <w:r>
              <w:t>Logistic Activation function</w:t>
            </w:r>
          </w:p>
          <w:p w14:paraId="39EAD946" w14:textId="77777777" w:rsidR="008E4DB8" w:rsidRPr="002B5643" w:rsidRDefault="008E4DB8" w:rsidP="008E4DB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 =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 x</m:t>
                        </m:r>
                      </m:sup>
                    </m:sSup>
                  </m:den>
                </m:f>
              </m:oMath>
            </m:oMathPara>
          </w:p>
          <w:p w14:paraId="0FED721C" w14:textId="77777777" w:rsidR="008E4DB8" w:rsidRDefault="008E4DB8" w:rsidP="008E4DB8">
            <w:r w:rsidRPr="008E4DB8">
              <w:drawing>
                <wp:inline distT="0" distB="0" distL="0" distR="0" wp14:anchorId="2E911E36" wp14:editId="7D95521E">
                  <wp:extent cx="3352800" cy="2186958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778" cy="2190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D88CDF" w14:textId="77777777" w:rsidR="008E4DB8" w:rsidRDefault="008E4DB8" w:rsidP="008E4DB8">
            <w:r>
              <w:t>Range: [0, 1]</w:t>
            </w:r>
          </w:p>
          <w:p w14:paraId="03221640" w14:textId="77777777" w:rsidR="008E4DB8" w:rsidRDefault="008E4DB8" w:rsidP="008E4DB8">
            <w:r>
              <w:t>It is especially used for models where we have to predict the probability as an output. Since probability of anything exists only between the range of 0 and 1, sigmoid is right choice.</w:t>
            </w:r>
          </w:p>
          <w:p w14:paraId="4B3639A2" w14:textId="77777777" w:rsidR="008E4DB8" w:rsidRDefault="008E4DB8" w:rsidP="008E4DB8"/>
          <w:p w14:paraId="1BF3418A" w14:textId="77777777" w:rsidR="008E4DB8" w:rsidRDefault="008E4DB8" w:rsidP="008E4DB8">
            <w:pPr>
              <w:pStyle w:val="Heading1"/>
              <w:outlineLvl w:val="0"/>
            </w:pPr>
            <w:r>
              <w:t>Tanh</w:t>
            </w:r>
          </w:p>
          <w:p w14:paraId="591CCEEC" w14:textId="35793420" w:rsidR="008E4DB8" w:rsidRPr="008E4DB8" w:rsidRDefault="008E4DB8" w:rsidP="008E4DB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f(x) = tanh(x)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– 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  <w:p w14:paraId="05D17A55" w14:textId="232605E2" w:rsidR="008E4DB8" w:rsidRDefault="008E4DB8" w:rsidP="008E4DB8">
            <w:pPr>
              <w:rPr>
                <w:rFonts w:eastAsiaTheme="minorEastAsia"/>
              </w:rPr>
            </w:pPr>
            <w:r w:rsidRPr="008E4DB8">
              <w:rPr>
                <w:rFonts w:eastAsiaTheme="minorEastAsia"/>
              </w:rPr>
              <w:drawing>
                <wp:inline distT="0" distB="0" distL="0" distR="0" wp14:anchorId="130AAA97" wp14:editId="71F6C665">
                  <wp:extent cx="4015209" cy="1989667"/>
                  <wp:effectExtent l="0" t="0" r="0" b="4445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157" cy="199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BC65E1" w14:textId="4E88EB72" w:rsidR="008E4DB8" w:rsidRDefault="008E4DB8" w:rsidP="008E4D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Range: [-1, 1]</w:t>
            </w:r>
          </w:p>
          <w:p w14:paraId="75BD4B8D" w14:textId="5AC0C4D8" w:rsidR="008E4DB8" w:rsidRDefault="008E4DB8" w:rsidP="008E4DB8">
            <w:pPr>
              <w:pStyle w:val="Heading1"/>
              <w:outlineLvl w:val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ReLU</w:t>
            </w:r>
            <w:proofErr w:type="spellEnd"/>
          </w:p>
          <w:p w14:paraId="304C75FA" w14:textId="45127DD6" w:rsidR="008E4DB8" w:rsidRPr="002C1B6C" w:rsidRDefault="008E4DB8" w:rsidP="008E4DB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f(x) = max(0, z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12FC0841" w14:textId="77777777" w:rsidR="008E4DB8" w:rsidRDefault="002C1B6C" w:rsidP="00A45846">
            <w:pPr>
              <w:tabs>
                <w:tab w:val="left" w:pos="250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Range: [0, infinity]</w:t>
            </w:r>
            <w:r w:rsidR="00A45846">
              <w:rPr>
                <w:rFonts w:eastAsiaTheme="minorEastAsia"/>
              </w:rPr>
              <w:tab/>
            </w:r>
          </w:p>
          <w:p w14:paraId="20007117" w14:textId="77777777" w:rsidR="00A45846" w:rsidRDefault="00A45846" w:rsidP="00A45846">
            <w:pPr>
              <w:tabs>
                <w:tab w:val="left" w:pos="2507"/>
              </w:tabs>
              <w:rPr>
                <w:rFonts w:eastAsiaTheme="minorEastAsia"/>
              </w:rPr>
            </w:pPr>
          </w:p>
          <w:p w14:paraId="24D636AD" w14:textId="7F798E93" w:rsidR="00A45846" w:rsidRPr="005D484E" w:rsidRDefault="00A45846" w:rsidP="00A45846">
            <w:pPr>
              <w:tabs>
                <w:tab w:val="left" w:pos="250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refs: </w:t>
            </w:r>
            <w:r w:rsidRPr="00A45846">
              <w:rPr>
                <w:rFonts w:eastAsiaTheme="minorEastAsia"/>
              </w:rPr>
              <w:t>https://towardsdatascience.com/activation-functions-neural-networks-1cbd9f8d91d6</w:t>
            </w:r>
          </w:p>
        </w:tc>
      </w:tr>
    </w:tbl>
    <w:p w14:paraId="29EC3B5F" w14:textId="0B2BB4C7" w:rsidR="002C74C0" w:rsidRDefault="005B2ECB" w:rsidP="009332B2">
      <w:pPr>
        <w:pStyle w:val="NoSpacing"/>
      </w:pPr>
    </w:p>
    <w:p w14:paraId="3DC5181E" w14:textId="5FECA308" w:rsidR="00650052" w:rsidRPr="00650052" w:rsidRDefault="00650052" w:rsidP="00650052"/>
    <w:p w14:paraId="14375941" w14:textId="2A67C2F2" w:rsidR="00650052" w:rsidRPr="00650052" w:rsidRDefault="00650052" w:rsidP="00650052"/>
    <w:p w14:paraId="69AE7775" w14:textId="6529B086" w:rsidR="00650052" w:rsidRPr="00650052" w:rsidRDefault="00650052" w:rsidP="00650052"/>
    <w:p w14:paraId="0B65E989" w14:textId="5FBCF2FA" w:rsidR="00650052" w:rsidRPr="00650052" w:rsidRDefault="00650052" w:rsidP="00650052"/>
    <w:p w14:paraId="6EC24239" w14:textId="2D738A02" w:rsidR="00650052" w:rsidRPr="00650052" w:rsidRDefault="00650052" w:rsidP="00650052"/>
    <w:p w14:paraId="44822799" w14:textId="5035ED40" w:rsidR="00650052" w:rsidRPr="00650052" w:rsidRDefault="00650052" w:rsidP="00650052"/>
    <w:p w14:paraId="3FDB93D4" w14:textId="65C31537" w:rsidR="00650052" w:rsidRPr="00650052" w:rsidRDefault="00650052" w:rsidP="00650052"/>
    <w:p w14:paraId="0811B9B9" w14:textId="2B0EA069" w:rsidR="00650052" w:rsidRPr="00650052" w:rsidRDefault="00650052" w:rsidP="00650052"/>
    <w:p w14:paraId="6B2CAA71" w14:textId="5AF2C892" w:rsidR="00650052" w:rsidRDefault="00650052" w:rsidP="00650052">
      <w:pPr>
        <w:tabs>
          <w:tab w:val="left" w:pos="2558"/>
        </w:tabs>
      </w:pPr>
      <w:r>
        <w:tab/>
      </w:r>
    </w:p>
    <w:p w14:paraId="2F056A4C" w14:textId="77777777" w:rsidR="00650052" w:rsidRPr="00650052" w:rsidRDefault="00650052" w:rsidP="00650052">
      <w:pPr>
        <w:tabs>
          <w:tab w:val="left" w:pos="2558"/>
        </w:tabs>
      </w:pPr>
    </w:p>
    <w:sectPr w:rsidR="00650052" w:rsidRPr="00650052" w:rsidSect="00BD57AF">
      <w:headerReference w:type="default" r:id="rId11"/>
      <w:pgSz w:w="12240" w:h="15840"/>
      <w:pgMar w:top="1008" w:right="720" w:bottom="720" w:left="72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1DB38" w14:textId="77777777" w:rsidR="005B2ECB" w:rsidRDefault="005B2ECB" w:rsidP="00E027D4">
      <w:pPr>
        <w:spacing w:after="0" w:line="240" w:lineRule="auto"/>
      </w:pPr>
      <w:r>
        <w:separator/>
      </w:r>
    </w:p>
  </w:endnote>
  <w:endnote w:type="continuationSeparator" w:id="0">
    <w:p w14:paraId="0A46315E" w14:textId="77777777" w:rsidR="005B2ECB" w:rsidRDefault="005B2ECB" w:rsidP="00E02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73FC1" w14:textId="77777777" w:rsidR="005B2ECB" w:rsidRDefault="005B2ECB" w:rsidP="00E027D4">
      <w:pPr>
        <w:spacing w:after="0" w:line="240" w:lineRule="auto"/>
      </w:pPr>
      <w:r>
        <w:separator/>
      </w:r>
    </w:p>
  </w:footnote>
  <w:footnote w:type="continuationSeparator" w:id="0">
    <w:p w14:paraId="29E41044" w14:textId="77777777" w:rsidR="005B2ECB" w:rsidRDefault="005B2ECB" w:rsidP="00E02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717160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76CACB" w14:textId="77777777" w:rsidR="00BD57AF" w:rsidRDefault="00BD57AF" w:rsidP="00BD57A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38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DF"/>
    <w:rsid w:val="0000542A"/>
    <w:rsid w:val="0001073B"/>
    <w:rsid w:val="00045242"/>
    <w:rsid w:val="000D56E5"/>
    <w:rsid w:val="00141679"/>
    <w:rsid w:val="0016085F"/>
    <w:rsid w:val="00172F32"/>
    <w:rsid w:val="00190D14"/>
    <w:rsid w:val="001A2B51"/>
    <w:rsid w:val="001C3D22"/>
    <w:rsid w:val="001C4287"/>
    <w:rsid w:val="001F3E63"/>
    <w:rsid w:val="002069E2"/>
    <w:rsid w:val="0022129F"/>
    <w:rsid w:val="0023592A"/>
    <w:rsid w:val="00266FCB"/>
    <w:rsid w:val="00293B83"/>
    <w:rsid w:val="002A427A"/>
    <w:rsid w:val="002A46C4"/>
    <w:rsid w:val="002B5643"/>
    <w:rsid w:val="002C1B6C"/>
    <w:rsid w:val="002F712C"/>
    <w:rsid w:val="00310FFF"/>
    <w:rsid w:val="00317639"/>
    <w:rsid w:val="003A3C15"/>
    <w:rsid w:val="003F038C"/>
    <w:rsid w:val="00410D65"/>
    <w:rsid w:val="00431B2C"/>
    <w:rsid w:val="004B4F79"/>
    <w:rsid w:val="004D5798"/>
    <w:rsid w:val="00520056"/>
    <w:rsid w:val="00590443"/>
    <w:rsid w:val="005B2ECB"/>
    <w:rsid w:val="005D484E"/>
    <w:rsid w:val="005F6AA6"/>
    <w:rsid w:val="0063389E"/>
    <w:rsid w:val="0064177B"/>
    <w:rsid w:val="00650052"/>
    <w:rsid w:val="006523BE"/>
    <w:rsid w:val="006A3CE7"/>
    <w:rsid w:val="006B7A95"/>
    <w:rsid w:val="006E1184"/>
    <w:rsid w:val="006F5FE4"/>
    <w:rsid w:val="007875C6"/>
    <w:rsid w:val="007B0401"/>
    <w:rsid w:val="007B0D9C"/>
    <w:rsid w:val="007F41DA"/>
    <w:rsid w:val="00835BDF"/>
    <w:rsid w:val="008671AE"/>
    <w:rsid w:val="0087324F"/>
    <w:rsid w:val="00887484"/>
    <w:rsid w:val="0089051E"/>
    <w:rsid w:val="008D0AA6"/>
    <w:rsid w:val="008E4DB8"/>
    <w:rsid w:val="0091477B"/>
    <w:rsid w:val="009332B2"/>
    <w:rsid w:val="00956507"/>
    <w:rsid w:val="0099358A"/>
    <w:rsid w:val="00993591"/>
    <w:rsid w:val="00994A8E"/>
    <w:rsid w:val="009F339C"/>
    <w:rsid w:val="00A06F23"/>
    <w:rsid w:val="00A13F59"/>
    <w:rsid w:val="00A2745E"/>
    <w:rsid w:val="00A45846"/>
    <w:rsid w:val="00A741D2"/>
    <w:rsid w:val="00A971A4"/>
    <w:rsid w:val="00AC6618"/>
    <w:rsid w:val="00AD599C"/>
    <w:rsid w:val="00B5054A"/>
    <w:rsid w:val="00B560F7"/>
    <w:rsid w:val="00B767C1"/>
    <w:rsid w:val="00BD57AF"/>
    <w:rsid w:val="00BE3107"/>
    <w:rsid w:val="00BF5755"/>
    <w:rsid w:val="00C15063"/>
    <w:rsid w:val="00C2718C"/>
    <w:rsid w:val="00C83022"/>
    <w:rsid w:val="00C9682C"/>
    <w:rsid w:val="00CB7038"/>
    <w:rsid w:val="00CE389F"/>
    <w:rsid w:val="00D2766F"/>
    <w:rsid w:val="00DC7321"/>
    <w:rsid w:val="00E00F76"/>
    <w:rsid w:val="00E027D4"/>
    <w:rsid w:val="00E21B37"/>
    <w:rsid w:val="00E44227"/>
    <w:rsid w:val="00E52D1C"/>
    <w:rsid w:val="00E76B98"/>
    <w:rsid w:val="00E81312"/>
    <w:rsid w:val="00E867A3"/>
    <w:rsid w:val="00EA0874"/>
    <w:rsid w:val="00EA6B02"/>
    <w:rsid w:val="00EB2B2B"/>
    <w:rsid w:val="00F0664D"/>
    <w:rsid w:val="00F31BF0"/>
    <w:rsid w:val="00F42312"/>
    <w:rsid w:val="00F46308"/>
    <w:rsid w:val="00F61E4F"/>
    <w:rsid w:val="00F8061F"/>
    <w:rsid w:val="00F806D2"/>
    <w:rsid w:val="00F90C1B"/>
    <w:rsid w:val="00FA078C"/>
    <w:rsid w:val="00FA2C4D"/>
    <w:rsid w:val="00FB09BC"/>
    <w:rsid w:val="00FF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BEBAD1"/>
  <w15:chartTrackingRefBased/>
  <w15:docId w15:val="{6666A344-8B43-3C4B-B82A-55726FAD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23948" w:themeColor="text2" w:themeTint="E6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242"/>
  </w:style>
  <w:style w:type="paragraph" w:styleId="Heading1">
    <w:name w:val="heading 1"/>
    <w:basedOn w:val="Normal"/>
    <w:next w:val="Normal"/>
    <w:link w:val="Heading1Char"/>
    <w:uiPriority w:val="9"/>
    <w:qFormat/>
    <w:rsid w:val="00E027D4"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B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553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027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lockText">
    <w:name w:val="Block Text"/>
    <w:basedOn w:val="Normal"/>
    <w:uiPriority w:val="5"/>
    <w:unhideWhenUsed/>
    <w:qFormat/>
    <w:rsid w:val="00E027D4"/>
    <w:pPr>
      <w:spacing w:after="380" w:line="326" w:lineRule="auto"/>
    </w:pPr>
    <w:rPr>
      <w:rFonts w:eastAsiaTheme="minorEastAsia"/>
      <w:iCs/>
      <w:sz w:val="28"/>
    </w:rPr>
  </w:style>
  <w:style w:type="paragraph" w:customStyle="1" w:styleId="Company">
    <w:name w:val="Company"/>
    <w:basedOn w:val="Normal"/>
    <w:uiPriority w:val="11"/>
    <w:qFormat/>
    <w:rsid w:val="00B5054A"/>
    <w:pPr>
      <w:spacing w:after="0"/>
    </w:pPr>
    <w:rPr>
      <w:b/>
      <w:color w:val="6CA800" w:themeColor="accent1"/>
      <w:sz w:val="36"/>
    </w:rPr>
  </w:style>
  <w:style w:type="paragraph" w:customStyle="1" w:styleId="ContactInfo">
    <w:name w:val="Contact Info"/>
    <w:basedOn w:val="Normal"/>
    <w:uiPriority w:val="10"/>
    <w:qFormat/>
    <w:rsid w:val="00C83022"/>
    <w:pPr>
      <w:spacing w:after="0"/>
      <w:contextualSpacing/>
    </w:pPr>
  </w:style>
  <w:style w:type="paragraph" w:styleId="Date">
    <w:name w:val="Date"/>
    <w:basedOn w:val="Normal"/>
    <w:link w:val="DateChar"/>
    <w:uiPriority w:val="2"/>
    <w:unhideWhenUsed/>
    <w:qFormat/>
    <w:rsid w:val="00E027D4"/>
    <w:pPr>
      <w:spacing w:after="40"/>
      <w:jc w:val="right"/>
    </w:pPr>
    <w:rPr>
      <w:b/>
      <w:color w:val="6CA800" w:themeColor="accent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C83022"/>
    <w:rPr>
      <w:b/>
      <w:color w:val="6CA800" w:themeColor="accent1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027D4"/>
    <w:rPr>
      <w:rFonts w:asciiTheme="majorHAnsi" w:eastAsiaTheme="majorEastAsia" w:hAnsiTheme="majorHAnsi" w:cstheme="majorBidi"/>
      <w:b/>
      <w:color w:val="6CA800" w:themeColor="accent1"/>
      <w:sz w:val="3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027D4"/>
    <w:rPr>
      <w:rFonts w:asciiTheme="majorHAnsi" w:eastAsiaTheme="majorEastAsia" w:hAnsiTheme="majorHAnsi" w:cstheme="majorBidi"/>
      <w:b/>
      <w:color w:val="323948" w:themeColor="text2" w:themeTint="E6"/>
      <w:sz w:val="24"/>
      <w:szCs w:val="26"/>
      <w:lang w:eastAsia="ja-JP"/>
    </w:rPr>
  </w:style>
  <w:style w:type="paragraph" w:styleId="Quote">
    <w:name w:val="Quote"/>
    <w:basedOn w:val="Normal"/>
    <w:link w:val="QuoteChar"/>
    <w:uiPriority w:val="4"/>
    <w:qFormat/>
    <w:rsid w:val="00E027D4"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4"/>
    <w:rsid w:val="00C83022"/>
    <w:rPr>
      <w:i/>
      <w:iCs/>
      <w:sz w:val="28"/>
    </w:rPr>
  </w:style>
  <w:style w:type="paragraph" w:customStyle="1" w:styleId="Recipient">
    <w:name w:val="Recipient"/>
    <w:basedOn w:val="Normal"/>
    <w:next w:val="ContactInfo"/>
    <w:uiPriority w:val="12"/>
    <w:qFormat/>
    <w:rsid w:val="00E21B37"/>
    <w:pPr>
      <w:spacing w:before="2800" w:after="0"/>
      <w:contextualSpacing/>
    </w:pPr>
    <w:rPr>
      <w:b/>
    </w:rPr>
  </w:style>
  <w:style w:type="paragraph" w:styleId="Subtitle">
    <w:name w:val="Subtitle"/>
    <w:basedOn w:val="Normal"/>
    <w:link w:val="SubtitleChar"/>
    <w:uiPriority w:val="1"/>
    <w:qFormat/>
    <w:rsid w:val="00E027D4"/>
    <w:pPr>
      <w:numPr>
        <w:ilvl w:val="1"/>
      </w:numPr>
      <w:spacing w:after="0"/>
      <w:jc w:val="right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C8302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3"/>
    <w:qFormat/>
    <w:rsid w:val="00E027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C83022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Header">
    <w:name w:val="header"/>
    <w:basedOn w:val="Normal"/>
    <w:link w:val="HeaderChar"/>
    <w:uiPriority w:val="99"/>
    <w:unhideWhenUsed/>
    <w:rsid w:val="00045242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45242"/>
  </w:style>
  <w:style w:type="paragraph" w:styleId="Footer">
    <w:name w:val="footer"/>
    <w:basedOn w:val="Normal"/>
    <w:link w:val="FooterChar"/>
    <w:uiPriority w:val="99"/>
    <w:unhideWhenUsed/>
    <w:rsid w:val="00BD57AF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7AF"/>
  </w:style>
  <w:style w:type="paragraph" w:styleId="NoSpacing">
    <w:name w:val="No Spacing"/>
    <w:uiPriority w:val="98"/>
    <w:qFormat/>
    <w:rsid w:val="009332B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332B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BDF"/>
    <w:rPr>
      <w:rFonts w:asciiTheme="majorHAnsi" w:eastAsiaTheme="majorEastAsia" w:hAnsiTheme="majorHAnsi" w:cstheme="majorBidi"/>
      <w:color w:val="355300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2A427A"/>
    <w:pPr>
      <w:spacing w:after="0" w:line="240" w:lineRule="auto"/>
    </w:pPr>
    <w:tblPr>
      <w:tblStyleRowBandSize w:val="1"/>
      <w:tblStyleColBandSize w:val="1"/>
      <w:tblBorders>
        <w:top w:val="single" w:sz="4" w:space="0" w:color="B4FF31" w:themeColor="accent1" w:themeTint="99"/>
        <w:left w:val="single" w:sz="4" w:space="0" w:color="B4FF31" w:themeColor="accent1" w:themeTint="99"/>
        <w:bottom w:val="single" w:sz="4" w:space="0" w:color="B4FF31" w:themeColor="accent1" w:themeTint="99"/>
        <w:right w:val="single" w:sz="4" w:space="0" w:color="B4FF31" w:themeColor="accent1" w:themeTint="99"/>
        <w:insideH w:val="single" w:sz="4" w:space="0" w:color="B4FF31" w:themeColor="accent1" w:themeTint="99"/>
        <w:insideV w:val="single" w:sz="4" w:space="0" w:color="B4FF3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A800" w:themeColor="accent1"/>
          <w:left w:val="single" w:sz="4" w:space="0" w:color="6CA800" w:themeColor="accent1"/>
          <w:bottom w:val="single" w:sz="4" w:space="0" w:color="6CA800" w:themeColor="accent1"/>
          <w:right w:val="single" w:sz="4" w:space="0" w:color="6CA800" w:themeColor="accent1"/>
          <w:insideH w:val="nil"/>
          <w:insideV w:val="nil"/>
        </w:tcBorders>
        <w:shd w:val="clear" w:color="auto" w:fill="6CA800" w:themeFill="accent1"/>
      </w:tcPr>
    </w:tblStylePr>
    <w:tblStylePr w:type="lastRow">
      <w:rPr>
        <w:b/>
        <w:bCs/>
      </w:rPr>
      <w:tblPr/>
      <w:tcPr>
        <w:tcBorders>
          <w:top w:val="double" w:sz="4" w:space="0" w:color="6CA8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FBA" w:themeFill="accent1" w:themeFillTint="33"/>
      </w:tcPr>
    </w:tblStylePr>
    <w:tblStylePr w:type="band1Horz">
      <w:tblPr/>
      <w:tcPr>
        <w:shd w:val="clear" w:color="auto" w:fill="E6FFBA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A427A"/>
    <w:pPr>
      <w:spacing w:after="0" w:line="240" w:lineRule="auto"/>
    </w:pPr>
    <w:tblPr>
      <w:tblStyleRowBandSize w:val="1"/>
      <w:tblStyleColBandSize w:val="1"/>
      <w:tblBorders>
        <w:top w:val="single" w:sz="4" w:space="0" w:color="86D8DF" w:themeColor="accent3" w:themeTint="99"/>
        <w:left w:val="single" w:sz="4" w:space="0" w:color="86D8DF" w:themeColor="accent3" w:themeTint="99"/>
        <w:bottom w:val="single" w:sz="4" w:space="0" w:color="86D8DF" w:themeColor="accent3" w:themeTint="99"/>
        <w:right w:val="single" w:sz="4" w:space="0" w:color="86D8DF" w:themeColor="accent3" w:themeTint="99"/>
        <w:insideH w:val="single" w:sz="4" w:space="0" w:color="86D8DF" w:themeColor="accent3" w:themeTint="99"/>
        <w:insideV w:val="single" w:sz="4" w:space="0" w:color="86D8D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6C0CA" w:themeColor="accent3"/>
          <w:left w:val="single" w:sz="4" w:space="0" w:color="36C0CA" w:themeColor="accent3"/>
          <w:bottom w:val="single" w:sz="4" w:space="0" w:color="36C0CA" w:themeColor="accent3"/>
          <w:right w:val="single" w:sz="4" w:space="0" w:color="36C0CA" w:themeColor="accent3"/>
          <w:insideH w:val="nil"/>
          <w:insideV w:val="nil"/>
        </w:tcBorders>
        <w:shd w:val="clear" w:color="auto" w:fill="36C0CA" w:themeFill="accent3"/>
      </w:tcPr>
    </w:tblStylePr>
    <w:tblStylePr w:type="lastRow">
      <w:rPr>
        <w:b/>
        <w:bCs/>
      </w:rPr>
      <w:tblPr/>
      <w:tcPr>
        <w:tcBorders>
          <w:top w:val="double" w:sz="4" w:space="0" w:color="36C0C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2F4" w:themeFill="accent3" w:themeFillTint="33"/>
      </w:tcPr>
    </w:tblStylePr>
    <w:tblStylePr w:type="band1Horz">
      <w:tblPr/>
      <w:tcPr>
        <w:shd w:val="clear" w:color="auto" w:fill="D6F2F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27A"/>
    <w:pPr>
      <w:spacing w:after="0" w:line="240" w:lineRule="auto"/>
    </w:pPr>
    <w:tblPr>
      <w:tblStyleRowBandSize w:val="1"/>
      <w:tblStyleColBandSize w:val="1"/>
      <w:tblBorders>
        <w:top w:val="single" w:sz="4" w:space="0" w:color="ED9D97" w:themeColor="accent4" w:themeTint="99"/>
        <w:left w:val="single" w:sz="4" w:space="0" w:color="ED9D97" w:themeColor="accent4" w:themeTint="99"/>
        <w:bottom w:val="single" w:sz="4" w:space="0" w:color="ED9D97" w:themeColor="accent4" w:themeTint="99"/>
        <w:right w:val="single" w:sz="4" w:space="0" w:color="ED9D97" w:themeColor="accent4" w:themeTint="99"/>
        <w:insideH w:val="single" w:sz="4" w:space="0" w:color="ED9D97" w:themeColor="accent4" w:themeTint="99"/>
        <w:insideV w:val="single" w:sz="4" w:space="0" w:color="ED9D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25D52" w:themeColor="accent4"/>
          <w:left w:val="single" w:sz="4" w:space="0" w:color="E25D52" w:themeColor="accent4"/>
          <w:bottom w:val="single" w:sz="4" w:space="0" w:color="E25D52" w:themeColor="accent4"/>
          <w:right w:val="single" w:sz="4" w:space="0" w:color="E25D52" w:themeColor="accent4"/>
          <w:insideH w:val="nil"/>
          <w:insideV w:val="nil"/>
        </w:tcBorders>
        <w:shd w:val="clear" w:color="auto" w:fill="E25D52" w:themeFill="accent4"/>
      </w:tcPr>
    </w:tblStylePr>
    <w:tblStylePr w:type="lastRow">
      <w:rPr>
        <w:b/>
        <w:bCs/>
      </w:rPr>
      <w:tblPr/>
      <w:tcPr>
        <w:tcBorders>
          <w:top w:val="double" w:sz="4" w:space="0" w:color="E25D5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C" w:themeFill="accent4" w:themeFillTint="33"/>
      </w:tcPr>
    </w:tblStylePr>
    <w:tblStylePr w:type="band1Horz">
      <w:tblPr/>
      <w:tcPr>
        <w:shd w:val="clear" w:color="auto" w:fill="F9DE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27A"/>
    <w:pPr>
      <w:spacing w:after="0" w:line="240" w:lineRule="auto"/>
    </w:pPr>
    <w:tblPr>
      <w:tblStyleRowBandSize w:val="1"/>
      <w:tblStyleColBandSize w:val="1"/>
      <w:tblBorders>
        <w:top w:val="single" w:sz="4" w:space="0" w:color="F1C189" w:themeColor="accent5" w:themeTint="99"/>
        <w:left w:val="single" w:sz="4" w:space="0" w:color="F1C189" w:themeColor="accent5" w:themeTint="99"/>
        <w:bottom w:val="single" w:sz="4" w:space="0" w:color="F1C189" w:themeColor="accent5" w:themeTint="99"/>
        <w:right w:val="single" w:sz="4" w:space="0" w:color="F1C189" w:themeColor="accent5" w:themeTint="99"/>
        <w:insideH w:val="single" w:sz="4" w:space="0" w:color="F1C189" w:themeColor="accent5" w:themeTint="99"/>
        <w:insideV w:val="single" w:sz="4" w:space="0" w:color="F1C18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93C" w:themeColor="accent5"/>
          <w:left w:val="single" w:sz="4" w:space="0" w:color="E8993C" w:themeColor="accent5"/>
          <w:bottom w:val="single" w:sz="4" w:space="0" w:color="E8993C" w:themeColor="accent5"/>
          <w:right w:val="single" w:sz="4" w:space="0" w:color="E8993C" w:themeColor="accent5"/>
          <w:insideH w:val="nil"/>
          <w:insideV w:val="nil"/>
        </w:tcBorders>
        <w:shd w:val="clear" w:color="auto" w:fill="E8993C" w:themeFill="accent5"/>
      </w:tcPr>
    </w:tblStylePr>
    <w:tblStylePr w:type="lastRow">
      <w:rPr>
        <w:b/>
        <w:bCs/>
      </w:rPr>
      <w:tblPr/>
      <w:tcPr>
        <w:tcBorders>
          <w:top w:val="double" w:sz="4" w:space="0" w:color="E8993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AD7" w:themeFill="accent5" w:themeFillTint="33"/>
      </w:tcPr>
    </w:tblStylePr>
    <w:tblStylePr w:type="band1Horz">
      <w:tblPr/>
      <w:tcPr>
        <w:shd w:val="clear" w:color="auto" w:fill="FAEAD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27A"/>
    <w:pPr>
      <w:spacing w:after="0" w:line="240" w:lineRule="auto"/>
    </w:pPr>
    <w:tblPr>
      <w:tblStyleRowBandSize w:val="1"/>
      <w:tblStyleColBandSize w:val="1"/>
      <w:tblBorders>
        <w:top w:val="single" w:sz="4" w:space="0" w:color="BDA3C3" w:themeColor="accent6" w:themeTint="99"/>
        <w:left w:val="single" w:sz="4" w:space="0" w:color="BDA3C3" w:themeColor="accent6" w:themeTint="99"/>
        <w:bottom w:val="single" w:sz="4" w:space="0" w:color="BDA3C3" w:themeColor="accent6" w:themeTint="99"/>
        <w:right w:val="single" w:sz="4" w:space="0" w:color="BDA3C3" w:themeColor="accent6" w:themeTint="99"/>
        <w:insideH w:val="single" w:sz="4" w:space="0" w:color="BDA3C3" w:themeColor="accent6" w:themeTint="99"/>
        <w:insideV w:val="single" w:sz="4" w:space="0" w:color="BDA3C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669C" w:themeColor="accent6"/>
          <w:left w:val="single" w:sz="4" w:space="0" w:color="91669C" w:themeColor="accent6"/>
          <w:bottom w:val="single" w:sz="4" w:space="0" w:color="91669C" w:themeColor="accent6"/>
          <w:right w:val="single" w:sz="4" w:space="0" w:color="91669C" w:themeColor="accent6"/>
          <w:insideH w:val="nil"/>
          <w:insideV w:val="nil"/>
        </w:tcBorders>
        <w:shd w:val="clear" w:color="auto" w:fill="91669C" w:themeFill="accent6"/>
      </w:tcPr>
    </w:tblStylePr>
    <w:tblStylePr w:type="lastRow">
      <w:rPr>
        <w:b/>
        <w:bCs/>
      </w:rPr>
      <w:tblPr/>
      <w:tcPr>
        <w:tcBorders>
          <w:top w:val="double" w:sz="4" w:space="0" w:color="91669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0EB" w:themeFill="accent6" w:themeFillTint="33"/>
      </w:tcPr>
    </w:tblStylePr>
    <w:tblStylePr w:type="band1Horz">
      <w:tblPr/>
      <w:tcPr>
        <w:shd w:val="clear" w:color="auto" w:fill="E8E0EB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2A42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FB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A8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A8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A8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A800" w:themeFill="accent1"/>
      </w:tcPr>
    </w:tblStylePr>
    <w:tblStylePr w:type="band1Vert">
      <w:tblPr/>
      <w:tcPr>
        <w:shd w:val="clear" w:color="auto" w:fill="CDFF76" w:themeFill="accent1" w:themeFillTint="66"/>
      </w:tcPr>
    </w:tblStylePr>
    <w:tblStylePr w:type="band1Horz">
      <w:tblPr/>
      <w:tcPr>
        <w:shd w:val="clear" w:color="auto" w:fill="CDFF76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ap14153/Library/Containers/com.microsoft.Word/Data/Library/Application%20Support/Microsoft/Office/16.0/DTS/en-US%7b0F97867E-1420-5244-9779-6E1E83120599%7d/%7b96C8D456-BBAE-3A41-88DC-D9E3A9D392CD%7dtf10002088.dotx" TargetMode="External"/></Relationships>
</file>

<file path=word/theme/theme1.xml><?xml version="1.0" encoding="utf-8"?>
<a:theme xmlns:a="http://schemas.openxmlformats.org/drawingml/2006/main" name="Theme1">
  <a:themeElements>
    <a:clrScheme name="Custom 14">
      <a:dk1>
        <a:sysClr val="windowText" lastClr="000000"/>
      </a:dk1>
      <a:lt1>
        <a:sysClr val="window" lastClr="FFFFFF"/>
      </a:lt1>
      <a:dk2>
        <a:srgbClr val="212630"/>
      </a:dk2>
      <a:lt2>
        <a:srgbClr val="F6F6F7"/>
      </a:lt2>
      <a:accent1>
        <a:srgbClr val="6CA800"/>
      </a:accent1>
      <a:accent2>
        <a:srgbClr val="E4D238"/>
      </a:accent2>
      <a:accent3>
        <a:srgbClr val="36C0CA"/>
      </a:accent3>
      <a:accent4>
        <a:srgbClr val="E25D52"/>
      </a:accent4>
      <a:accent5>
        <a:srgbClr val="E8993C"/>
      </a:accent5>
      <a:accent6>
        <a:srgbClr val="91669C"/>
      </a:accent6>
      <a:hlink>
        <a:srgbClr val="36C0CA"/>
      </a:hlink>
      <a:folHlink>
        <a:srgbClr val="91669C"/>
      </a:folHlink>
    </a:clrScheme>
    <a:fontScheme name="Times New Roman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" tIns="45720" rIns="9144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a:style>
    </a:spDef>
    <a:lnDef>
      <a:spPr>
        <a:ln>
          <a:tailEnd type="triangle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wrap="square" lIns="9144" rIns="9144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{96C8D456-BBAE-3A41-88DC-D9E3A9D392CD}tf10002088.dotx</Template>
  <TotalTime>197</TotalTime>
  <Pages>7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Thái. Nguyễn Quốc</dc:creator>
  <cp:keywords/>
  <dc:description/>
  <cp:lastModifiedBy>Thái. Nguyễn Quốc</cp:lastModifiedBy>
  <cp:revision>92</cp:revision>
  <dcterms:created xsi:type="dcterms:W3CDTF">2021-02-28T23:14:00Z</dcterms:created>
  <dcterms:modified xsi:type="dcterms:W3CDTF">2021-03-12T08:44:00Z</dcterms:modified>
</cp:coreProperties>
</file>